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240" w14:textId="77777777" w:rsidR="009C2411" w:rsidRPr="00C579B8" w:rsidRDefault="00AB5A73" w:rsidP="009C2411">
      <w:r w:rsidRPr="00C579B8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77FCC7B2" wp14:editId="40C53DE5">
                <wp:simplePos x="0" y="0"/>
                <wp:positionH relativeFrom="page">
                  <wp:align>left</wp:align>
                </wp:positionH>
                <wp:positionV relativeFrom="paragraph">
                  <wp:posOffset>-571500</wp:posOffset>
                </wp:positionV>
                <wp:extent cx="7589520" cy="10823575"/>
                <wp:effectExtent l="0" t="0" r="0" b="0"/>
                <wp:wrapNone/>
                <wp:docPr id="3" name="Grup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823943"/>
                          <a:chOff x="0" y="1"/>
                          <a:chExt cx="7772400" cy="10198755"/>
                        </a:xfrm>
                      </wpg:grpSpPr>
                      <wps:wsp>
                        <wps:cNvPr id="1624173456" name="Rectángulo 1" descr="Decorativo"/>
                        <wps:cNvSpPr/>
                        <wps:spPr>
                          <a:xfrm>
                            <a:off x="0" y="1"/>
                            <a:ext cx="7772400" cy="1019875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06C3E" w14:textId="69E45CF2" w:rsidR="003B4355" w:rsidRDefault="003B4355" w:rsidP="003B4355">
                              <w:pPr>
                                <w:jc w:val="center"/>
                              </w:pPr>
                            </w:p>
                            <w:p w14:paraId="78CE992F" w14:textId="28D7A825" w:rsidR="003B4355" w:rsidRDefault="003B4355" w:rsidP="003B4355">
                              <w:pPr>
                                <w:jc w:val="center"/>
                              </w:pPr>
                            </w:p>
                            <w:p w14:paraId="745A67E2" w14:textId="4B503E24" w:rsidR="003B4355" w:rsidRDefault="003B4355" w:rsidP="003B4355">
                              <w:pPr>
                                <w:jc w:val="center"/>
                              </w:pPr>
                            </w:p>
                            <w:p w14:paraId="606CBA6D" w14:textId="4638CF26" w:rsidR="003B4355" w:rsidRDefault="003B4355" w:rsidP="003B4355">
                              <w:pPr>
                                <w:jc w:val="center"/>
                              </w:pPr>
                            </w:p>
                            <w:p w14:paraId="0C6FBFB2" w14:textId="3619CFCE" w:rsidR="003B4355" w:rsidRDefault="003B4355" w:rsidP="003B4355">
                              <w:pPr>
                                <w:jc w:val="center"/>
                              </w:pPr>
                            </w:p>
                            <w:p w14:paraId="1745D7E6" w14:textId="6D783FA9" w:rsidR="003B4355" w:rsidRDefault="003B4355" w:rsidP="003B4355">
                              <w:pPr>
                                <w:jc w:val="center"/>
                              </w:pPr>
                            </w:p>
                            <w:p w14:paraId="392F1D92" w14:textId="5F8E4886" w:rsidR="003B4355" w:rsidRDefault="003B4355" w:rsidP="003B4355">
                              <w:pPr>
                                <w:jc w:val="center"/>
                              </w:pPr>
                            </w:p>
                            <w:p w14:paraId="70811864" w14:textId="23919AC2" w:rsidR="003B4355" w:rsidRDefault="003B4355" w:rsidP="003B4355">
                              <w:pPr>
                                <w:jc w:val="center"/>
                              </w:pPr>
                            </w:p>
                            <w:p w14:paraId="23EAC3A5" w14:textId="00604924" w:rsidR="003B4355" w:rsidRDefault="003B4355" w:rsidP="003B4355">
                              <w:pPr>
                                <w:jc w:val="center"/>
                              </w:pPr>
                            </w:p>
                            <w:p w14:paraId="08E2A666" w14:textId="7A1652FF" w:rsidR="003B4355" w:rsidRDefault="003B4355" w:rsidP="003B4355">
                              <w:pPr>
                                <w:jc w:val="center"/>
                              </w:pPr>
                            </w:p>
                            <w:p w14:paraId="457AF4D7" w14:textId="190FC289" w:rsidR="003B4355" w:rsidRDefault="003B4355" w:rsidP="003B4355">
                              <w:pPr>
                                <w:jc w:val="center"/>
                              </w:pPr>
                            </w:p>
                            <w:p w14:paraId="0CA6C0DD" w14:textId="74418F83" w:rsidR="003B4355" w:rsidRDefault="003B4355" w:rsidP="003B4355">
                              <w:pPr>
                                <w:jc w:val="center"/>
                              </w:pPr>
                            </w:p>
                            <w:p w14:paraId="122B7B65" w14:textId="29298D43" w:rsidR="003B4355" w:rsidRDefault="003B4355" w:rsidP="003B4355">
                              <w:pPr>
                                <w:jc w:val="center"/>
                              </w:pPr>
                            </w:p>
                            <w:p w14:paraId="3A1D0654" w14:textId="068886D5" w:rsidR="003B4355" w:rsidRDefault="003B4355" w:rsidP="003B4355">
                              <w:pPr>
                                <w:jc w:val="center"/>
                              </w:pPr>
                            </w:p>
                            <w:p w14:paraId="3EA94357" w14:textId="7E892FA7" w:rsidR="003B4355" w:rsidRDefault="003B4355" w:rsidP="003B4355">
                              <w:pPr>
                                <w:jc w:val="center"/>
                              </w:pPr>
                            </w:p>
                            <w:p w14:paraId="6FF60BB5" w14:textId="4D2C0A47" w:rsidR="003B4355" w:rsidRDefault="003B4355" w:rsidP="003B4355">
                              <w:pPr>
                                <w:jc w:val="center"/>
                              </w:pPr>
                            </w:p>
                            <w:p w14:paraId="2D931272" w14:textId="7E377248" w:rsidR="003B4355" w:rsidRDefault="003B4355" w:rsidP="003B4355">
                              <w:pPr>
                                <w:jc w:val="center"/>
                              </w:pPr>
                            </w:p>
                            <w:p w14:paraId="30283050" w14:textId="10D24628" w:rsidR="003B4355" w:rsidRDefault="003B4355" w:rsidP="003B4355">
                              <w:pPr>
                                <w:jc w:val="center"/>
                              </w:pPr>
                            </w:p>
                            <w:p w14:paraId="6DDA1EE1" w14:textId="63DFA056" w:rsidR="003B4355" w:rsidRDefault="003B4355" w:rsidP="003B4355">
                              <w:pPr>
                                <w:jc w:val="center"/>
                              </w:pPr>
                            </w:p>
                            <w:p w14:paraId="1516F429" w14:textId="2CA19878" w:rsidR="003B4355" w:rsidRDefault="003B4355" w:rsidP="003B4355">
                              <w:pPr>
                                <w:jc w:val="center"/>
                              </w:pPr>
                            </w:p>
                            <w:p w14:paraId="4E6309B0" w14:textId="48777376" w:rsidR="003B4355" w:rsidRDefault="003B4355" w:rsidP="003B4355">
                              <w:pPr>
                                <w:jc w:val="center"/>
                              </w:pPr>
                            </w:p>
                            <w:p w14:paraId="29955D7F" w14:textId="62308CA1" w:rsidR="003B4355" w:rsidRDefault="003B4355" w:rsidP="003B4355">
                              <w:pPr>
                                <w:jc w:val="center"/>
                              </w:pPr>
                            </w:p>
                            <w:p w14:paraId="7B8FDEDE" w14:textId="5965D771" w:rsidR="003B4355" w:rsidRDefault="003B4355" w:rsidP="003B4355">
                              <w:pPr>
                                <w:jc w:val="center"/>
                              </w:pPr>
                            </w:p>
                            <w:p w14:paraId="3307005D" w14:textId="2EA5C25C" w:rsidR="003B4355" w:rsidRDefault="003B4355" w:rsidP="003B4355">
                              <w:pPr>
                                <w:jc w:val="center"/>
                              </w:pPr>
                            </w:p>
                            <w:p w14:paraId="281DFD58" w14:textId="218CDC1B" w:rsidR="003B4355" w:rsidRDefault="003B4355" w:rsidP="003B4355">
                              <w:pPr>
                                <w:jc w:val="center"/>
                              </w:pPr>
                            </w:p>
                            <w:p w14:paraId="33E4C80F" w14:textId="6ADBAF87" w:rsidR="003B4355" w:rsidRDefault="003B4355" w:rsidP="003B4355">
                              <w:pPr>
                                <w:jc w:val="center"/>
                              </w:pPr>
                            </w:p>
                            <w:p w14:paraId="08E9C435" w14:textId="0B18E9F7" w:rsidR="003B4355" w:rsidRDefault="003B4355" w:rsidP="003B4355">
                              <w:pPr>
                                <w:jc w:val="center"/>
                              </w:pPr>
                            </w:p>
                            <w:p w14:paraId="55D471DC" w14:textId="5220E98D" w:rsidR="003B4355" w:rsidRDefault="003B4355" w:rsidP="003B4355">
                              <w:pPr>
                                <w:jc w:val="center"/>
                              </w:pPr>
                            </w:p>
                            <w:p w14:paraId="53AC9DE3" w14:textId="2031FB3D" w:rsidR="003B4355" w:rsidRDefault="003B4355" w:rsidP="003B4355">
                              <w:pPr>
                                <w:jc w:val="center"/>
                              </w:pPr>
                            </w:p>
                            <w:p w14:paraId="38800A9C" w14:textId="2323C609" w:rsidR="003B4355" w:rsidRDefault="003B4355" w:rsidP="003B4355">
                              <w:pPr>
                                <w:jc w:val="center"/>
                              </w:pPr>
                            </w:p>
                            <w:p w14:paraId="2E710610" w14:textId="41024F88" w:rsidR="003B4355" w:rsidRDefault="003B4355" w:rsidP="003B4355">
                              <w:pPr>
                                <w:jc w:val="center"/>
                              </w:pPr>
                            </w:p>
                            <w:p w14:paraId="10B1E555" w14:textId="13B7A7F4" w:rsidR="003B4355" w:rsidRDefault="003B4355" w:rsidP="003B4355">
                              <w:pPr>
                                <w:jc w:val="center"/>
                              </w:pPr>
                            </w:p>
                            <w:p w14:paraId="07B2E65B" w14:textId="753BD2B3" w:rsidR="003B4355" w:rsidRDefault="003B4355" w:rsidP="003B4355">
                              <w:pPr>
                                <w:jc w:val="center"/>
                              </w:pPr>
                            </w:p>
                            <w:p w14:paraId="130F0C39" w14:textId="4354AF76" w:rsidR="003B4355" w:rsidRDefault="003B4355" w:rsidP="003B4355">
                              <w:pPr>
                                <w:jc w:val="center"/>
                              </w:pPr>
                            </w:p>
                            <w:p w14:paraId="22DC2A05" w14:textId="7344C7B9" w:rsidR="003B4355" w:rsidRDefault="003B4355" w:rsidP="003B4355">
                              <w:pPr>
                                <w:jc w:val="center"/>
                              </w:pPr>
                            </w:p>
                            <w:p w14:paraId="30AEF01B" w14:textId="423E04DD" w:rsidR="003B4355" w:rsidRDefault="003B4355" w:rsidP="003B4355">
                              <w:pPr>
                                <w:jc w:val="center"/>
                              </w:pPr>
                            </w:p>
                            <w:p w14:paraId="604D6FF2" w14:textId="15CC72B4" w:rsidR="003B4355" w:rsidRDefault="003B4355" w:rsidP="003B4355">
                              <w:pPr>
                                <w:jc w:val="center"/>
                              </w:pPr>
                            </w:p>
                            <w:p w14:paraId="5F592A6C" w14:textId="7ABD5290" w:rsidR="003B4355" w:rsidRDefault="003B4355" w:rsidP="003B4355">
                              <w:pPr>
                                <w:jc w:val="center"/>
                              </w:pPr>
                            </w:p>
                            <w:p w14:paraId="4C155CA4" w14:textId="6A8FE301" w:rsidR="003B4355" w:rsidRDefault="003B4355" w:rsidP="003B4355">
                              <w:pPr>
                                <w:jc w:val="center"/>
                              </w:pPr>
                            </w:p>
                            <w:p w14:paraId="2D049EFE" w14:textId="255432E4" w:rsidR="003B4355" w:rsidRDefault="003B4355" w:rsidP="003B4355">
                              <w:pPr>
                                <w:jc w:val="center"/>
                              </w:pPr>
                            </w:p>
                            <w:p w14:paraId="2A312CA5" w14:textId="3B8A8B49" w:rsidR="003B4355" w:rsidRDefault="003B4355" w:rsidP="003B4355">
                              <w:pPr>
                                <w:jc w:val="center"/>
                              </w:pPr>
                            </w:p>
                            <w:p w14:paraId="4D0E4516" w14:textId="377D4777" w:rsidR="003B4355" w:rsidRDefault="003B4355" w:rsidP="003B4355">
                              <w:pPr>
                                <w:jc w:val="center"/>
                              </w:pPr>
                            </w:p>
                            <w:p w14:paraId="5C2B7E57" w14:textId="0B9AAED8" w:rsidR="003B4355" w:rsidRDefault="003B4355" w:rsidP="003B4355">
                              <w:pPr>
                                <w:jc w:val="center"/>
                              </w:pPr>
                            </w:p>
                            <w:p w14:paraId="483242C6" w14:textId="4B388982" w:rsidR="003B4355" w:rsidRDefault="003B4355" w:rsidP="003B4355">
                              <w:pPr>
                                <w:jc w:val="center"/>
                              </w:pPr>
                            </w:p>
                            <w:p w14:paraId="5300296D" w14:textId="48421556" w:rsidR="003B4355" w:rsidRDefault="003B4355" w:rsidP="003B4355">
                              <w:pPr>
                                <w:jc w:val="center"/>
                              </w:pPr>
                            </w:p>
                            <w:p w14:paraId="2A395CCF" w14:textId="75AA3F7F" w:rsidR="003B4355" w:rsidRDefault="003B4355" w:rsidP="003B4355">
                              <w:pPr>
                                <w:jc w:val="center"/>
                              </w:pPr>
                            </w:p>
                            <w:p w14:paraId="1F52E439" w14:textId="4A0A2690" w:rsidR="003B4355" w:rsidRDefault="003B4355" w:rsidP="003B4355">
                              <w:pPr>
                                <w:jc w:val="center"/>
                              </w:pPr>
                            </w:p>
                            <w:p w14:paraId="02764393" w14:textId="0E0B090A" w:rsidR="003B4355" w:rsidRDefault="003B4355" w:rsidP="003B4355">
                              <w:pPr>
                                <w:jc w:val="center"/>
                              </w:pPr>
                            </w:p>
                            <w:p w14:paraId="586685AC" w14:textId="7022FB70" w:rsidR="003B4355" w:rsidRDefault="003B4355" w:rsidP="003B4355">
                              <w:pPr>
                                <w:jc w:val="center"/>
                              </w:pPr>
                            </w:p>
                            <w:p w14:paraId="0914DD5E" w14:textId="007D255C" w:rsidR="003B4355" w:rsidRDefault="003B4355" w:rsidP="003B4355">
                              <w:pPr>
                                <w:jc w:val="center"/>
                              </w:pPr>
                            </w:p>
                            <w:p w14:paraId="5C0EF577" w14:textId="44EBB52A" w:rsidR="003B4355" w:rsidRDefault="003B4355" w:rsidP="003B4355">
                              <w:pPr>
                                <w:jc w:val="center"/>
                              </w:pPr>
                            </w:p>
                            <w:p w14:paraId="2191F6E2" w14:textId="77B901C8" w:rsidR="003B4355" w:rsidRDefault="003B4355" w:rsidP="003B4355">
                              <w:pPr>
                                <w:jc w:val="center"/>
                              </w:pPr>
                            </w:p>
                            <w:p w14:paraId="0F865304" w14:textId="2F2B6F96" w:rsidR="003B4355" w:rsidRDefault="003B4355" w:rsidP="003B4355">
                              <w:pPr>
                                <w:jc w:val="center"/>
                              </w:pPr>
                            </w:p>
                            <w:p w14:paraId="30648AA3" w14:textId="1C274B16" w:rsidR="003B4355" w:rsidRDefault="003B4355" w:rsidP="003B4355">
                              <w:pPr>
                                <w:jc w:val="center"/>
                              </w:pPr>
                            </w:p>
                            <w:p w14:paraId="2A78437D" w14:textId="62C1EA99" w:rsidR="003B4355" w:rsidRDefault="003B4355" w:rsidP="003B4355">
                              <w:pPr>
                                <w:jc w:val="center"/>
                              </w:pPr>
                            </w:p>
                            <w:p w14:paraId="4451E7C4" w14:textId="15353188" w:rsidR="003B4355" w:rsidRDefault="003B4355" w:rsidP="003B4355">
                              <w:pPr>
                                <w:jc w:val="center"/>
                              </w:pPr>
                            </w:p>
                            <w:p w14:paraId="34B9F464" w14:textId="5CE16CD4" w:rsidR="003B4355" w:rsidRDefault="003B4355" w:rsidP="003B4355">
                              <w:pPr>
                                <w:jc w:val="center"/>
                              </w:pPr>
                            </w:p>
                            <w:p w14:paraId="4F18EC50" w14:textId="0A2E971A" w:rsidR="003B4355" w:rsidRDefault="003B4355" w:rsidP="003B4355">
                              <w:pPr>
                                <w:jc w:val="center"/>
                              </w:pPr>
                            </w:p>
                            <w:p w14:paraId="38677259" w14:textId="739A991F" w:rsidR="003B4355" w:rsidRDefault="003B4355" w:rsidP="003B4355">
                              <w:pPr>
                                <w:jc w:val="center"/>
                              </w:pPr>
                            </w:p>
                            <w:p w14:paraId="0CF11D78" w14:textId="19044AF4" w:rsidR="003B4355" w:rsidRDefault="003B4355" w:rsidP="003B4355">
                              <w:pPr>
                                <w:jc w:val="center"/>
                              </w:pPr>
                            </w:p>
                            <w:p w14:paraId="54BC3B9F" w14:textId="54481974" w:rsidR="003B4355" w:rsidRDefault="003B4355" w:rsidP="003B4355">
                              <w:pPr>
                                <w:jc w:val="center"/>
                              </w:pPr>
                            </w:p>
                            <w:p w14:paraId="6D05570C" w14:textId="00E95462" w:rsidR="003B4355" w:rsidRDefault="003B4355" w:rsidP="003B4355">
                              <w:pPr>
                                <w:jc w:val="center"/>
                              </w:pPr>
                            </w:p>
                            <w:p w14:paraId="1256F22B" w14:textId="2C9528CD" w:rsidR="003B4355" w:rsidRDefault="003B4355" w:rsidP="003B4355">
                              <w:pPr>
                                <w:jc w:val="center"/>
                              </w:pPr>
                            </w:p>
                            <w:p w14:paraId="714B02E5" w14:textId="65BAF926" w:rsidR="003B4355" w:rsidRDefault="003B4355" w:rsidP="003B4355">
                              <w:pPr>
                                <w:jc w:val="center"/>
                              </w:pPr>
                            </w:p>
                            <w:p w14:paraId="50F502E4" w14:textId="627CC7BB" w:rsidR="003B4355" w:rsidRDefault="003B4355" w:rsidP="003B4355">
                              <w:pPr>
                                <w:jc w:val="center"/>
                              </w:pPr>
                            </w:p>
                            <w:p w14:paraId="68074824" w14:textId="7A678CE7" w:rsidR="003B4355" w:rsidRDefault="003B4355" w:rsidP="003B4355">
                              <w:pPr>
                                <w:jc w:val="center"/>
                              </w:pPr>
                            </w:p>
                            <w:p w14:paraId="71957579" w14:textId="0DC89108" w:rsidR="003B4355" w:rsidRDefault="003B4355" w:rsidP="003B4355">
                              <w:pPr>
                                <w:jc w:val="center"/>
                              </w:pPr>
                            </w:p>
                            <w:p w14:paraId="62708CF0" w14:textId="12DBB366" w:rsidR="003B4355" w:rsidRDefault="003B4355" w:rsidP="003B4355">
                              <w:pPr>
                                <w:jc w:val="center"/>
                              </w:pPr>
                            </w:p>
                            <w:p w14:paraId="117E0C3A" w14:textId="2BA7BB14" w:rsidR="003B4355" w:rsidRDefault="003B4355" w:rsidP="003B4355">
                              <w:pPr>
                                <w:jc w:val="center"/>
                              </w:pPr>
                            </w:p>
                            <w:p w14:paraId="5CC0B5F8" w14:textId="6811E4C6" w:rsidR="003B4355" w:rsidRDefault="003B4355" w:rsidP="003B4355">
                              <w:pPr>
                                <w:jc w:val="center"/>
                              </w:pPr>
                            </w:p>
                            <w:p w14:paraId="11827F89" w14:textId="56636B0F" w:rsidR="003B4355" w:rsidRDefault="003B4355" w:rsidP="003B4355">
                              <w:pPr>
                                <w:jc w:val="center"/>
                              </w:pPr>
                            </w:p>
                            <w:p w14:paraId="3F0EF272" w14:textId="77777777" w:rsidR="003B4355" w:rsidRDefault="003B4355" w:rsidP="003B43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ectángulo redondeado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CC7B2" id="Grupo 3" o:spid="_x0000_s1026" alt="&quot;&quot;" style="position:absolute;margin-left:0;margin-top:-45pt;width:597.6pt;height:852.25pt;z-index:-251656192;mso-position-horizontal:left;mso-position-horizontal-relative:page;mso-width-relative:margin;mso-height-relative:margin" coordorigin="" coordsize="77724,10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">
                <v:rect id="Rectángulo 1" o:spid="_x0000_s1027" alt="Decorativo" style="position:absolute;width:77724;height:10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  <v:textbox>
                    <w:txbxContent>
                      <w:p w14:paraId="13806C3E" w14:textId="69E45CF2" w:rsidR="003B4355" w:rsidRDefault="003B4355" w:rsidP="003B4355">
                        <w:pPr>
                          <w:jc w:val="center"/>
                        </w:pPr>
                      </w:p>
                      <w:p w14:paraId="78CE992F" w14:textId="28D7A825" w:rsidR="003B4355" w:rsidRDefault="003B4355" w:rsidP="003B4355">
                        <w:pPr>
                          <w:jc w:val="center"/>
                        </w:pPr>
                      </w:p>
                      <w:p w14:paraId="745A67E2" w14:textId="4B503E24" w:rsidR="003B4355" w:rsidRDefault="003B4355" w:rsidP="003B4355">
                        <w:pPr>
                          <w:jc w:val="center"/>
                        </w:pPr>
                      </w:p>
                      <w:p w14:paraId="606CBA6D" w14:textId="4638CF26" w:rsidR="003B4355" w:rsidRDefault="003B4355" w:rsidP="003B4355">
                        <w:pPr>
                          <w:jc w:val="center"/>
                        </w:pPr>
                      </w:p>
                      <w:p w14:paraId="0C6FBFB2" w14:textId="3619CFCE" w:rsidR="003B4355" w:rsidRDefault="003B4355" w:rsidP="003B4355">
                        <w:pPr>
                          <w:jc w:val="center"/>
                        </w:pPr>
                      </w:p>
                      <w:p w14:paraId="1745D7E6" w14:textId="6D783FA9" w:rsidR="003B4355" w:rsidRDefault="003B4355" w:rsidP="003B4355">
                        <w:pPr>
                          <w:jc w:val="center"/>
                        </w:pPr>
                      </w:p>
                      <w:p w14:paraId="392F1D92" w14:textId="5F8E4886" w:rsidR="003B4355" w:rsidRDefault="003B4355" w:rsidP="003B4355">
                        <w:pPr>
                          <w:jc w:val="center"/>
                        </w:pPr>
                      </w:p>
                      <w:p w14:paraId="70811864" w14:textId="23919AC2" w:rsidR="003B4355" w:rsidRDefault="003B4355" w:rsidP="003B4355">
                        <w:pPr>
                          <w:jc w:val="center"/>
                        </w:pPr>
                      </w:p>
                      <w:p w14:paraId="23EAC3A5" w14:textId="00604924" w:rsidR="003B4355" w:rsidRDefault="003B4355" w:rsidP="003B4355">
                        <w:pPr>
                          <w:jc w:val="center"/>
                        </w:pPr>
                      </w:p>
                      <w:p w14:paraId="08E2A666" w14:textId="7A1652FF" w:rsidR="003B4355" w:rsidRDefault="003B4355" w:rsidP="003B4355">
                        <w:pPr>
                          <w:jc w:val="center"/>
                        </w:pPr>
                      </w:p>
                      <w:p w14:paraId="457AF4D7" w14:textId="190FC289" w:rsidR="003B4355" w:rsidRDefault="003B4355" w:rsidP="003B4355">
                        <w:pPr>
                          <w:jc w:val="center"/>
                        </w:pPr>
                      </w:p>
                      <w:p w14:paraId="0CA6C0DD" w14:textId="74418F83" w:rsidR="003B4355" w:rsidRDefault="003B4355" w:rsidP="003B4355">
                        <w:pPr>
                          <w:jc w:val="center"/>
                        </w:pPr>
                      </w:p>
                      <w:p w14:paraId="122B7B65" w14:textId="29298D43" w:rsidR="003B4355" w:rsidRDefault="003B4355" w:rsidP="003B4355">
                        <w:pPr>
                          <w:jc w:val="center"/>
                        </w:pPr>
                      </w:p>
                      <w:p w14:paraId="3A1D0654" w14:textId="068886D5" w:rsidR="003B4355" w:rsidRDefault="003B4355" w:rsidP="003B4355">
                        <w:pPr>
                          <w:jc w:val="center"/>
                        </w:pPr>
                      </w:p>
                      <w:p w14:paraId="3EA94357" w14:textId="7E892FA7" w:rsidR="003B4355" w:rsidRDefault="003B4355" w:rsidP="003B4355">
                        <w:pPr>
                          <w:jc w:val="center"/>
                        </w:pPr>
                      </w:p>
                      <w:p w14:paraId="6FF60BB5" w14:textId="4D2C0A47" w:rsidR="003B4355" w:rsidRDefault="003B4355" w:rsidP="003B4355">
                        <w:pPr>
                          <w:jc w:val="center"/>
                        </w:pPr>
                      </w:p>
                      <w:p w14:paraId="2D931272" w14:textId="7E377248" w:rsidR="003B4355" w:rsidRDefault="003B4355" w:rsidP="003B4355">
                        <w:pPr>
                          <w:jc w:val="center"/>
                        </w:pPr>
                      </w:p>
                      <w:p w14:paraId="30283050" w14:textId="10D24628" w:rsidR="003B4355" w:rsidRDefault="003B4355" w:rsidP="003B4355">
                        <w:pPr>
                          <w:jc w:val="center"/>
                        </w:pPr>
                      </w:p>
                      <w:p w14:paraId="6DDA1EE1" w14:textId="63DFA056" w:rsidR="003B4355" w:rsidRDefault="003B4355" w:rsidP="003B4355">
                        <w:pPr>
                          <w:jc w:val="center"/>
                        </w:pPr>
                      </w:p>
                      <w:p w14:paraId="1516F429" w14:textId="2CA19878" w:rsidR="003B4355" w:rsidRDefault="003B4355" w:rsidP="003B4355">
                        <w:pPr>
                          <w:jc w:val="center"/>
                        </w:pPr>
                      </w:p>
                      <w:p w14:paraId="4E6309B0" w14:textId="48777376" w:rsidR="003B4355" w:rsidRDefault="003B4355" w:rsidP="003B4355">
                        <w:pPr>
                          <w:jc w:val="center"/>
                        </w:pPr>
                      </w:p>
                      <w:p w14:paraId="29955D7F" w14:textId="62308CA1" w:rsidR="003B4355" w:rsidRDefault="003B4355" w:rsidP="003B4355">
                        <w:pPr>
                          <w:jc w:val="center"/>
                        </w:pPr>
                      </w:p>
                      <w:p w14:paraId="7B8FDEDE" w14:textId="5965D771" w:rsidR="003B4355" w:rsidRDefault="003B4355" w:rsidP="003B4355">
                        <w:pPr>
                          <w:jc w:val="center"/>
                        </w:pPr>
                      </w:p>
                      <w:p w14:paraId="3307005D" w14:textId="2EA5C25C" w:rsidR="003B4355" w:rsidRDefault="003B4355" w:rsidP="003B4355">
                        <w:pPr>
                          <w:jc w:val="center"/>
                        </w:pPr>
                      </w:p>
                      <w:p w14:paraId="281DFD58" w14:textId="218CDC1B" w:rsidR="003B4355" w:rsidRDefault="003B4355" w:rsidP="003B4355">
                        <w:pPr>
                          <w:jc w:val="center"/>
                        </w:pPr>
                      </w:p>
                      <w:p w14:paraId="33E4C80F" w14:textId="6ADBAF87" w:rsidR="003B4355" w:rsidRDefault="003B4355" w:rsidP="003B4355">
                        <w:pPr>
                          <w:jc w:val="center"/>
                        </w:pPr>
                      </w:p>
                      <w:p w14:paraId="08E9C435" w14:textId="0B18E9F7" w:rsidR="003B4355" w:rsidRDefault="003B4355" w:rsidP="003B4355">
                        <w:pPr>
                          <w:jc w:val="center"/>
                        </w:pPr>
                      </w:p>
                      <w:p w14:paraId="55D471DC" w14:textId="5220E98D" w:rsidR="003B4355" w:rsidRDefault="003B4355" w:rsidP="003B4355">
                        <w:pPr>
                          <w:jc w:val="center"/>
                        </w:pPr>
                      </w:p>
                      <w:p w14:paraId="53AC9DE3" w14:textId="2031FB3D" w:rsidR="003B4355" w:rsidRDefault="003B4355" w:rsidP="003B4355">
                        <w:pPr>
                          <w:jc w:val="center"/>
                        </w:pPr>
                      </w:p>
                      <w:p w14:paraId="38800A9C" w14:textId="2323C609" w:rsidR="003B4355" w:rsidRDefault="003B4355" w:rsidP="003B4355">
                        <w:pPr>
                          <w:jc w:val="center"/>
                        </w:pPr>
                      </w:p>
                      <w:p w14:paraId="2E710610" w14:textId="41024F88" w:rsidR="003B4355" w:rsidRDefault="003B4355" w:rsidP="003B4355">
                        <w:pPr>
                          <w:jc w:val="center"/>
                        </w:pPr>
                      </w:p>
                      <w:p w14:paraId="10B1E555" w14:textId="13B7A7F4" w:rsidR="003B4355" w:rsidRDefault="003B4355" w:rsidP="003B4355">
                        <w:pPr>
                          <w:jc w:val="center"/>
                        </w:pPr>
                      </w:p>
                      <w:p w14:paraId="07B2E65B" w14:textId="753BD2B3" w:rsidR="003B4355" w:rsidRDefault="003B4355" w:rsidP="003B4355">
                        <w:pPr>
                          <w:jc w:val="center"/>
                        </w:pPr>
                      </w:p>
                      <w:p w14:paraId="130F0C39" w14:textId="4354AF76" w:rsidR="003B4355" w:rsidRDefault="003B4355" w:rsidP="003B4355">
                        <w:pPr>
                          <w:jc w:val="center"/>
                        </w:pPr>
                      </w:p>
                      <w:p w14:paraId="22DC2A05" w14:textId="7344C7B9" w:rsidR="003B4355" w:rsidRDefault="003B4355" w:rsidP="003B4355">
                        <w:pPr>
                          <w:jc w:val="center"/>
                        </w:pPr>
                      </w:p>
                      <w:p w14:paraId="30AEF01B" w14:textId="423E04DD" w:rsidR="003B4355" w:rsidRDefault="003B4355" w:rsidP="003B4355">
                        <w:pPr>
                          <w:jc w:val="center"/>
                        </w:pPr>
                      </w:p>
                      <w:p w14:paraId="604D6FF2" w14:textId="15CC72B4" w:rsidR="003B4355" w:rsidRDefault="003B4355" w:rsidP="003B4355">
                        <w:pPr>
                          <w:jc w:val="center"/>
                        </w:pPr>
                      </w:p>
                      <w:p w14:paraId="5F592A6C" w14:textId="7ABD5290" w:rsidR="003B4355" w:rsidRDefault="003B4355" w:rsidP="003B4355">
                        <w:pPr>
                          <w:jc w:val="center"/>
                        </w:pPr>
                      </w:p>
                      <w:p w14:paraId="4C155CA4" w14:textId="6A8FE301" w:rsidR="003B4355" w:rsidRDefault="003B4355" w:rsidP="003B4355">
                        <w:pPr>
                          <w:jc w:val="center"/>
                        </w:pPr>
                      </w:p>
                      <w:p w14:paraId="2D049EFE" w14:textId="255432E4" w:rsidR="003B4355" w:rsidRDefault="003B4355" w:rsidP="003B4355">
                        <w:pPr>
                          <w:jc w:val="center"/>
                        </w:pPr>
                      </w:p>
                      <w:p w14:paraId="2A312CA5" w14:textId="3B8A8B49" w:rsidR="003B4355" w:rsidRDefault="003B4355" w:rsidP="003B4355">
                        <w:pPr>
                          <w:jc w:val="center"/>
                        </w:pPr>
                      </w:p>
                      <w:p w14:paraId="4D0E4516" w14:textId="377D4777" w:rsidR="003B4355" w:rsidRDefault="003B4355" w:rsidP="003B4355">
                        <w:pPr>
                          <w:jc w:val="center"/>
                        </w:pPr>
                      </w:p>
                      <w:p w14:paraId="5C2B7E57" w14:textId="0B9AAED8" w:rsidR="003B4355" w:rsidRDefault="003B4355" w:rsidP="003B4355">
                        <w:pPr>
                          <w:jc w:val="center"/>
                        </w:pPr>
                      </w:p>
                      <w:p w14:paraId="483242C6" w14:textId="4B388982" w:rsidR="003B4355" w:rsidRDefault="003B4355" w:rsidP="003B4355">
                        <w:pPr>
                          <w:jc w:val="center"/>
                        </w:pPr>
                      </w:p>
                      <w:p w14:paraId="5300296D" w14:textId="48421556" w:rsidR="003B4355" w:rsidRDefault="003B4355" w:rsidP="003B4355">
                        <w:pPr>
                          <w:jc w:val="center"/>
                        </w:pPr>
                      </w:p>
                      <w:p w14:paraId="2A395CCF" w14:textId="75AA3F7F" w:rsidR="003B4355" w:rsidRDefault="003B4355" w:rsidP="003B4355">
                        <w:pPr>
                          <w:jc w:val="center"/>
                        </w:pPr>
                      </w:p>
                      <w:p w14:paraId="1F52E439" w14:textId="4A0A2690" w:rsidR="003B4355" w:rsidRDefault="003B4355" w:rsidP="003B4355">
                        <w:pPr>
                          <w:jc w:val="center"/>
                        </w:pPr>
                      </w:p>
                      <w:p w14:paraId="02764393" w14:textId="0E0B090A" w:rsidR="003B4355" w:rsidRDefault="003B4355" w:rsidP="003B4355">
                        <w:pPr>
                          <w:jc w:val="center"/>
                        </w:pPr>
                      </w:p>
                      <w:p w14:paraId="586685AC" w14:textId="7022FB70" w:rsidR="003B4355" w:rsidRDefault="003B4355" w:rsidP="003B4355">
                        <w:pPr>
                          <w:jc w:val="center"/>
                        </w:pPr>
                      </w:p>
                      <w:p w14:paraId="0914DD5E" w14:textId="007D255C" w:rsidR="003B4355" w:rsidRDefault="003B4355" w:rsidP="003B4355">
                        <w:pPr>
                          <w:jc w:val="center"/>
                        </w:pPr>
                      </w:p>
                      <w:p w14:paraId="5C0EF577" w14:textId="44EBB52A" w:rsidR="003B4355" w:rsidRDefault="003B4355" w:rsidP="003B4355">
                        <w:pPr>
                          <w:jc w:val="center"/>
                        </w:pPr>
                      </w:p>
                      <w:p w14:paraId="2191F6E2" w14:textId="77B901C8" w:rsidR="003B4355" w:rsidRDefault="003B4355" w:rsidP="003B4355">
                        <w:pPr>
                          <w:jc w:val="center"/>
                        </w:pPr>
                      </w:p>
                      <w:p w14:paraId="0F865304" w14:textId="2F2B6F96" w:rsidR="003B4355" w:rsidRDefault="003B4355" w:rsidP="003B4355">
                        <w:pPr>
                          <w:jc w:val="center"/>
                        </w:pPr>
                      </w:p>
                      <w:p w14:paraId="30648AA3" w14:textId="1C274B16" w:rsidR="003B4355" w:rsidRDefault="003B4355" w:rsidP="003B4355">
                        <w:pPr>
                          <w:jc w:val="center"/>
                        </w:pPr>
                      </w:p>
                      <w:p w14:paraId="2A78437D" w14:textId="62C1EA99" w:rsidR="003B4355" w:rsidRDefault="003B4355" w:rsidP="003B4355">
                        <w:pPr>
                          <w:jc w:val="center"/>
                        </w:pPr>
                      </w:p>
                      <w:p w14:paraId="4451E7C4" w14:textId="15353188" w:rsidR="003B4355" w:rsidRDefault="003B4355" w:rsidP="003B4355">
                        <w:pPr>
                          <w:jc w:val="center"/>
                        </w:pPr>
                      </w:p>
                      <w:p w14:paraId="34B9F464" w14:textId="5CE16CD4" w:rsidR="003B4355" w:rsidRDefault="003B4355" w:rsidP="003B4355">
                        <w:pPr>
                          <w:jc w:val="center"/>
                        </w:pPr>
                      </w:p>
                      <w:p w14:paraId="4F18EC50" w14:textId="0A2E971A" w:rsidR="003B4355" w:rsidRDefault="003B4355" w:rsidP="003B4355">
                        <w:pPr>
                          <w:jc w:val="center"/>
                        </w:pPr>
                      </w:p>
                      <w:p w14:paraId="38677259" w14:textId="739A991F" w:rsidR="003B4355" w:rsidRDefault="003B4355" w:rsidP="003B4355">
                        <w:pPr>
                          <w:jc w:val="center"/>
                        </w:pPr>
                      </w:p>
                      <w:p w14:paraId="0CF11D78" w14:textId="19044AF4" w:rsidR="003B4355" w:rsidRDefault="003B4355" w:rsidP="003B4355">
                        <w:pPr>
                          <w:jc w:val="center"/>
                        </w:pPr>
                      </w:p>
                      <w:p w14:paraId="54BC3B9F" w14:textId="54481974" w:rsidR="003B4355" w:rsidRDefault="003B4355" w:rsidP="003B4355">
                        <w:pPr>
                          <w:jc w:val="center"/>
                        </w:pPr>
                      </w:p>
                      <w:p w14:paraId="6D05570C" w14:textId="00E95462" w:rsidR="003B4355" w:rsidRDefault="003B4355" w:rsidP="003B4355">
                        <w:pPr>
                          <w:jc w:val="center"/>
                        </w:pPr>
                      </w:p>
                      <w:p w14:paraId="1256F22B" w14:textId="2C9528CD" w:rsidR="003B4355" w:rsidRDefault="003B4355" w:rsidP="003B4355">
                        <w:pPr>
                          <w:jc w:val="center"/>
                        </w:pPr>
                      </w:p>
                      <w:p w14:paraId="714B02E5" w14:textId="65BAF926" w:rsidR="003B4355" w:rsidRDefault="003B4355" w:rsidP="003B4355">
                        <w:pPr>
                          <w:jc w:val="center"/>
                        </w:pPr>
                      </w:p>
                      <w:p w14:paraId="50F502E4" w14:textId="627CC7BB" w:rsidR="003B4355" w:rsidRDefault="003B4355" w:rsidP="003B4355">
                        <w:pPr>
                          <w:jc w:val="center"/>
                        </w:pPr>
                      </w:p>
                      <w:p w14:paraId="68074824" w14:textId="7A678CE7" w:rsidR="003B4355" w:rsidRDefault="003B4355" w:rsidP="003B4355">
                        <w:pPr>
                          <w:jc w:val="center"/>
                        </w:pPr>
                      </w:p>
                      <w:p w14:paraId="71957579" w14:textId="0DC89108" w:rsidR="003B4355" w:rsidRDefault="003B4355" w:rsidP="003B4355">
                        <w:pPr>
                          <w:jc w:val="center"/>
                        </w:pPr>
                      </w:p>
                      <w:p w14:paraId="62708CF0" w14:textId="12DBB366" w:rsidR="003B4355" w:rsidRDefault="003B4355" w:rsidP="003B4355">
                        <w:pPr>
                          <w:jc w:val="center"/>
                        </w:pPr>
                      </w:p>
                      <w:p w14:paraId="117E0C3A" w14:textId="2BA7BB14" w:rsidR="003B4355" w:rsidRDefault="003B4355" w:rsidP="003B4355">
                        <w:pPr>
                          <w:jc w:val="center"/>
                        </w:pPr>
                      </w:p>
                      <w:p w14:paraId="5CC0B5F8" w14:textId="6811E4C6" w:rsidR="003B4355" w:rsidRDefault="003B4355" w:rsidP="003B4355">
                        <w:pPr>
                          <w:jc w:val="center"/>
                        </w:pPr>
                      </w:p>
                      <w:p w14:paraId="11827F89" w14:textId="56636B0F" w:rsidR="003B4355" w:rsidRDefault="003B4355" w:rsidP="003B4355">
                        <w:pPr>
                          <w:jc w:val="center"/>
                        </w:pPr>
                      </w:p>
                      <w:p w14:paraId="3F0EF272" w14:textId="77777777" w:rsidR="003B4355" w:rsidRDefault="003B4355" w:rsidP="003B4355">
                        <w:pPr>
                          <w:jc w:val="center"/>
                        </w:pPr>
                      </w:p>
                    </w:txbxContent>
                  </v:textbox>
                </v:rect>
                <v:roundrect id="Rectángulo redondeado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7470"/>
      </w:tblGrid>
      <w:tr w:rsidR="00AD0D32" w:rsidRPr="00C579B8" w14:paraId="245256B8" w14:textId="77777777" w:rsidTr="003B4355">
        <w:trPr>
          <w:trHeight w:val="2880"/>
        </w:trPr>
        <w:tc>
          <w:tcPr>
            <w:tcW w:w="2610" w:type="dxa"/>
            <w:gridSpan w:val="5"/>
          </w:tcPr>
          <w:p w14:paraId="5CB26817" w14:textId="77777777" w:rsidR="00AD0D32" w:rsidRPr="00C579B8" w:rsidRDefault="00AD0D32" w:rsidP="00667329">
            <w:r w:rsidRPr="00C579B8">
              <w:rPr>
                <w:noProof/>
                <w:lang w:bidi="es-ES"/>
              </w:rPr>
              <w:drawing>
                <wp:inline distT="0" distB="0" distL="0" distR="0" wp14:anchorId="27A5A6DD" wp14:editId="18FF4634">
                  <wp:extent cx="1463040" cy="1463040"/>
                  <wp:effectExtent l="0" t="0" r="3810" b="3810"/>
                  <wp:docPr id="420037155" name="Gráfico 6" descr="Decorat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áfico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</w:tcPr>
          <w:p w14:paraId="43502833" w14:textId="77777777" w:rsidR="00AD0D32" w:rsidRPr="00C579B8" w:rsidRDefault="00897298" w:rsidP="00AD0D32">
            <w:pPr>
              <w:pStyle w:val="Ttulo"/>
              <w:spacing w:after="0"/>
            </w:pPr>
            <w:sdt>
              <w:sdtPr>
                <w:id w:val="1043949976"/>
                <w:placeholder>
                  <w:docPart w:val="349920D187DC46008B73B3BBCB031AB7"/>
                </w:placeholder>
                <w:temporary/>
                <w:showingPlcHdr/>
                <w15:appearance w15:val="hidden"/>
              </w:sdtPr>
              <w:sdtEndPr/>
              <w:sdtContent>
                <w:r w:rsidR="00AD0D32" w:rsidRPr="00C579B8">
                  <w:rPr>
                    <w:lang w:bidi="es-ES"/>
                  </w:rPr>
                  <w:t>ZURAIDE ELORRIAGA</w:t>
                </w:r>
              </w:sdtContent>
            </w:sdt>
          </w:p>
          <w:p w14:paraId="7523114E" w14:textId="77777777" w:rsidR="00AD0D32" w:rsidRPr="003B4355" w:rsidRDefault="00897298" w:rsidP="00526631">
            <w:pPr>
              <w:pStyle w:val="Subttulo"/>
              <w:rPr>
                <w:lang w:val="en-US"/>
              </w:rPr>
            </w:pPr>
            <w:sdt>
              <w:sdtPr>
                <w:id w:val="314608167"/>
                <w:placeholder>
                  <w:docPart w:val="7AC0DA59A0044EB19C5BEF2A4A655C7A"/>
                </w:placeholder>
                <w:temporary/>
                <w:showingPlcHdr/>
                <w15:appearance w15:val="hidden"/>
              </w:sdtPr>
              <w:sdtEndPr/>
              <w:sdtContent>
                <w:r w:rsidR="00AD0D32" w:rsidRPr="003B4355">
                  <w:rPr>
                    <w:lang w:val="en-US" w:bidi="es-ES"/>
                  </w:rPr>
                  <w:t>Boston, MA</w:t>
                </w:r>
              </w:sdtContent>
            </w:sdt>
            <w:r w:rsidR="00AD0D32" w:rsidRPr="003B4355">
              <w:rPr>
                <w:lang w:val="en-US" w:bidi="es-ES"/>
              </w:rPr>
              <w:t xml:space="preserve"> | </w:t>
            </w:r>
            <w:sdt>
              <w:sdtPr>
                <w:id w:val="-1652825875"/>
                <w:placeholder>
                  <w:docPart w:val="46995B75345444FFB5FE98DF1EF4DACF"/>
                </w:placeholder>
                <w:temporary/>
                <w:showingPlcHdr/>
                <w15:appearance w15:val="hidden"/>
              </w:sdtPr>
              <w:sdtEndPr/>
              <w:sdtContent>
                <w:r w:rsidR="00AD0D32" w:rsidRPr="003B4355">
                  <w:rPr>
                    <w:lang w:val="en-US" w:bidi="es-ES"/>
                  </w:rPr>
                  <w:t>916.555.0123</w:t>
                </w:r>
              </w:sdtContent>
            </w:sdt>
            <w:r w:rsidR="00AD0D32" w:rsidRPr="003B4355">
              <w:rPr>
                <w:lang w:val="en-US" w:bidi="es-ES"/>
              </w:rPr>
              <w:t xml:space="preserve"> | </w:t>
            </w:r>
            <w:sdt>
              <w:sdtPr>
                <w:id w:val="-150207618"/>
                <w:placeholder>
                  <w:docPart w:val="F25D6D19ED9E4A89B02CBBE368080C2E"/>
                </w:placeholder>
                <w:temporary/>
                <w:showingPlcHdr/>
                <w15:appearance w15:val="hidden"/>
              </w:sdtPr>
              <w:sdtEndPr/>
              <w:sdtContent>
                <w:r w:rsidR="00AD0D32" w:rsidRPr="003B4355">
                  <w:rPr>
                    <w:lang w:val="en-US" w:bidi="es-ES"/>
                  </w:rPr>
                  <w:t>zuraide@example.com</w:t>
                </w:r>
              </w:sdtContent>
            </w:sdt>
            <w:r w:rsidR="00AD0D32" w:rsidRPr="003B4355">
              <w:rPr>
                <w:lang w:val="en-US" w:bidi="es-ES"/>
              </w:rPr>
              <w:t xml:space="preserve"> | </w:t>
            </w:r>
            <w:sdt>
              <w:sdtPr>
                <w:id w:val="1386761586"/>
                <w:placeholder>
                  <w:docPart w:val="BBD507F631724720AC340DDAD7B73128"/>
                </w:placeholder>
                <w:temporary/>
                <w:showingPlcHdr/>
                <w15:appearance w15:val="hidden"/>
              </w:sdtPr>
              <w:sdtEndPr/>
              <w:sdtContent>
                <w:r w:rsidR="00AD0D32" w:rsidRPr="003B4355">
                  <w:rPr>
                    <w:lang w:val="en-US" w:bidi="es-ES"/>
                  </w:rPr>
                  <w:t>greatsiteaddress.com</w:t>
                </w:r>
              </w:sdtContent>
            </w:sdt>
          </w:p>
          <w:p w14:paraId="5D5BC2F0" w14:textId="77777777" w:rsidR="00AD0D32" w:rsidRPr="00C579B8" w:rsidRDefault="00897298" w:rsidP="00DE759B">
            <w:sdt>
              <w:sdtPr>
                <w:id w:val="1711302767"/>
                <w:placeholder>
                  <w:docPart w:val="80F2D1AE93D24302865875430048D149"/>
                </w:placeholder>
                <w:temporary/>
                <w:showingPlcHdr/>
                <w15:appearance w15:val="hidden"/>
              </w:sdtPr>
              <w:sdtEndPr/>
              <w:sdtContent>
                <w:r w:rsidR="00AD0D32" w:rsidRPr="00C579B8">
                  <w:rPr>
                    <w:lang w:bidi="es-ES"/>
                  </w:rPr>
                  <w:t>Licenciado en Farmacia con más de 7 años de experiencia en entornos de farmacia clínica y minorista. Gran experiencia en dispensación de medicamentos, asesoramiento a pacientes y colaboración con profesionales sanitarios para optimizar la atención al paciente.</w:t>
                </w:r>
              </w:sdtContent>
            </w:sdt>
          </w:p>
        </w:tc>
      </w:tr>
      <w:tr w:rsidR="00667329" w:rsidRPr="00C579B8" w14:paraId="6BF72750" w14:textId="77777777" w:rsidTr="003B4355">
        <w:trPr>
          <w:trHeight w:val="900"/>
        </w:trPr>
        <w:tc>
          <w:tcPr>
            <w:tcW w:w="10080" w:type="dxa"/>
            <w:gridSpan w:val="6"/>
          </w:tcPr>
          <w:p w14:paraId="05D5890B" w14:textId="77777777" w:rsidR="00667329" w:rsidRPr="00C579B8" w:rsidRDefault="00897298" w:rsidP="00667329">
            <w:pPr>
              <w:pStyle w:val="Ttulo1"/>
            </w:pPr>
            <w:sdt>
              <w:sdtPr>
                <w:id w:val="-1983300934"/>
                <w:placeholder>
                  <w:docPart w:val="FBECC12B8F12404299A49407CA4A00E0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C579B8">
                  <w:rPr>
                    <w:lang w:bidi="es-ES"/>
                  </w:rPr>
                  <w:t>Experiencia</w:t>
                </w:r>
              </w:sdtContent>
            </w:sdt>
          </w:p>
        </w:tc>
      </w:tr>
      <w:tr w:rsidR="00667329" w:rsidRPr="00C579B8" w14:paraId="5D4FA167" w14:textId="77777777" w:rsidTr="003B4355">
        <w:trPr>
          <w:trHeight w:val="80"/>
        </w:trPr>
        <w:tc>
          <w:tcPr>
            <w:tcW w:w="1260" w:type="dxa"/>
            <w:vMerge w:val="restart"/>
          </w:tcPr>
          <w:p w14:paraId="03AC0A5F" w14:textId="77777777" w:rsidR="00667329" w:rsidRPr="00C579B8" w:rsidRDefault="00897298" w:rsidP="00667329">
            <w:pPr>
              <w:pStyle w:val="Ttulo3"/>
            </w:pPr>
            <w:sdt>
              <w:sdtPr>
                <w:id w:val="-1471823425"/>
                <w:placeholder>
                  <w:docPart w:val="F2DB966F80064B34BD70977428B6BF22"/>
                </w:placeholder>
                <w:temporary/>
                <w:showingPlcHdr/>
                <w15:appearance w15:val="hidden"/>
              </w:sdtPr>
              <w:sdtEndPr/>
              <w:sdtContent>
                <w:r w:rsidR="00DE759B" w:rsidRPr="00C579B8">
                  <w:rPr>
                    <w:lang w:bidi="es-ES"/>
                  </w:rPr>
                  <w:t>Ene 20XX-</w:t>
                </w:r>
                <w:r w:rsidR="00DE759B" w:rsidRPr="00C579B8">
                  <w:rPr>
                    <w:lang w:bidi="es-ES"/>
                  </w:rPr>
                  <w:br/>
                  <w:t>Ago 20XX</w:t>
                </w:r>
              </w:sdtContent>
            </w:sdt>
            <w:r w:rsidR="00667329" w:rsidRPr="00C579B8">
              <w:rPr>
                <w:lang w:bidi="es-ES"/>
              </w:rPr>
              <w:t xml:space="preserve"> </w:t>
            </w:r>
          </w:p>
          <w:p w14:paraId="7A169DF9" w14:textId="77777777" w:rsidR="00667329" w:rsidRPr="00C579B8" w:rsidRDefault="00667329" w:rsidP="00EA62A2"/>
        </w:tc>
        <w:tc>
          <w:tcPr>
            <w:tcW w:w="540" w:type="dxa"/>
            <w:gridSpan w:val="2"/>
          </w:tcPr>
          <w:p w14:paraId="50B753E4" w14:textId="77777777" w:rsidR="00667329" w:rsidRPr="00C579B8" w:rsidRDefault="00667329" w:rsidP="00FC6625">
            <w:pPr>
              <w:jc w:val="center"/>
            </w:pPr>
            <w:r w:rsidRPr="00C579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434EB2C" wp14:editId="4D2EA5E4">
                      <wp:extent cx="137160" cy="137160"/>
                      <wp:effectExtent l="19050" t="19050" r="15240" b="15240"/>
                      <wp:docPr id="1225056726" name="Elipse 1" descr="Decor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7698E6" id="Elipse 1" o:spid="_x0000_s1026" alt="Decorativo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41A242D" w14:textId="77777777" w:rsidR="00667329" w:rsidRPr="00C579B8" w:rsidRDefault="00667329" w:rsidP="00667329"/>
        </w:tc>
        <w:tc>
          <w:tcPr>
            <w:tcW w:w="8100" w:type="dxa"/>
            <w:gridSpan w:val="2"/>
            <w:vMerge w:val="restart"/>
          </w:tcPr>
          <w:p w14:paraId="19EA9DBA" w14:textId="77777777" w:rsidR="00667329" w:rsidRPr="00C579B8" w:rsidRDefault="00897298" w:rsidP="00667329">
            <w:pPr>
              <w:pStyle w:val="Ttulo2"/>
            </w:pPr>
            <w:sdt>
              <w:sdtPr>
                <w:id w:val="-1377394053"/>
                <w:placeholder>
                  <w:docPart w:val="CD3485E954784163A93FFF324DE26ABC"/>
                </w:placeholder>
                <w:temporary/>
                <w:showingPlcHdr/>
                <w15:appearance w15:val="hidden"/>
              </w:sdtPr>
              <w:sdtEndPr/>
              <w:sdtContent>
                <w:r w:rsidR="00DE759B" w:rsidRPr="00C579B8">
                  <w:rPr>
                    <w:lang w:bidi="es-ES"/>
                  </w:rPr>
                  <w:t>Farmacéutico, Laboratorios Lamiere</w:t>
                </w:r>
              </w:sdtContent>
            </w:sdt>
          </w:p>
          <w:sdt>
            <w:sdtPr>
              <w:id w:val="-1647891410"/>
              <w:placeholder>
                <w:docPart w:val="210DF2E7643C4A01A94A96E5FADE70A5"/>
              </w:placeholder>
              <w:temporary/>
              <w:showingPlcHdr/>
              <w15:appearance w15:val="hidden"/>
            </w:sdtPr>
            <w:sdtEndPr/>
            <w:sdtContent>
              <w:p w14:paraId="58B1B811" w14:textId="77777777" w:rsidR="00DE759B" w:rsidRPr="00C579B8" w:rsidRDefault="00DE759B" w:rsidP="00DE759B">
                <w:r w:rsidRPr="00C579B8">
                  <w:rPr>
                    <w:lang w:bidi="es-ES"/>
                  </w:rPr>
                  <w:t>Dispensar medicamentos con precisión y eficacia, garantizando el cumplimiento de las leyes estatales y federales.</w:t>
                </w:r>
              </w:p>
              <w:p w14:paraId="34EF59AA" w14:textId="77777777" w:rsidR="00667329" w:rsidRPr="00C579B8" w:rsidRDefault="00DE759B" w:rsidP="00DE759B">
                <w:r w:rsidRPr="00C579B8">
                  <w:rPr>
                    <w:lang w:bidi="es-ES"/>
                  </w:rPr>
                  <w:t>Proporcionar información al paciente sobre el tratamiento farmacológico, los efectos secundarios y las interacciones entre medicamentos.</w:t>
                </w:r>
              </w:p>
            </w:sdtContent>
          </w:sdt>
        </w:tc>
      </w:tr>
      <w:tr w:rsidR="00667329" w:rsidRPr="00C579B8" w14:paraId="5D4BC05C" w14:textId="77777777" w:rsidTr="003B4355">
        <w:trPr>
          <w:trHeight w:val="900"/>
        </w:trPr>
        <w:tc>
          <w:tcPr>
            <w:tcW w:w="1260" w:type="dxa"/>
            <w:vMerge/>
          </w:tcPr>
          <w:p w14:paraId="52EFD3AB" w14:textId="77777777" w:rsidR="00667329" w:rsidRPr="00C579B8" w:rsidRDefault="00667329" w:rsidP="00EA62A2">
            <w:pPr>
              <w:pStyle w:val="Ttulo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55982C80" w14:textId="77777777" w:rsidR="00667329" w:rsidRPr="00C579B8" w:rsidRDefault="00667329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9EFFB1F" w14:textId="77777777" w:rsidR="00667329" w:rsidRPr="00C579B8" w:rsidRDefault="00667329" w:rsidP="009C2411"/>
        </w:tc>
        <w:tc>
          <w:tcPr>
            <w:tcW w:w="180" w:type="dxa"/>
          </w:tcPr>
          <w:p w14:paraId="1681BF30" w14:textId="77777777" w:rsidR="00667329" w:rsidRPr="00C579B8" w:rsidRDefault="00667329" w:rsidP="00DE759B"/>
        </w:tc>
        <w:tc>
          <w:tcPr>
            <w:tcW w:w="8100" w:type="dxa"/>
            <w:gridSpan w:val="2"/>
            <w:vMerge/>
          </w:tcPr>
          <w:p w14:paraId="0A904FA2" w14:textId="77777777" w:rsidR="00667329" w:rsidRPr="00C579B8" w:rsidRDefault="00667329" w:rsidP="00EA62A2">
            <w:pPr>
              <w:pStyle w:val="Ttulo2"/>
            </w:pPr>
          </w:p>
        </w:tc>
      </w:tr>
      <w:tr w:rsidR="00667329" w:rsidRPr="00C579B8" w14:paraId="732FE3C3" w14:textId="77777777" w:rsidTr="003B4355">
        <w:trPr>
          <w:trHeight w:val="117"/>
        </w:trPr>
        <w:tc>
          <w:tcPr>
            <w:tcW w:w="1260" w:type="dxa"/>
            <w:vMerge w:val="restart"/>
          </w:tcPr>
          <w:p w14:paraId="3E1F6057" w14:textId="77777777" w:rsidR="00667329" w:rsidRPr="00C579B8" w:rsidRDefault="00897298" w:rsidP="00667329">
            <w:pPr>
              <w:pStyle w:val="Ttulo3"/>
            </w:pPr>
            <w:sdt>
              <w:sdtPr>
                <w:id w:val="1948647176"/>
                <w:placeholder>
                  <w:docPart w:val="5B42C51526DE41659F00593B35383160"/>
                </w:placeholder>
                <w:showingPlcHdr/>
                <w15:appearance w15:val="hidden"/>
              </w:sdtPr>
              <w:sdtEndPr/>
              <w:sdtContent>
                <w:r w:rsidR="00457AA3" w:rsidRPr="00C579B8">
                  <w:rPr>
                    <w:lang w:bidi="es-ES"/>
                  </w:rPr>
                  <w:t>Mar 20XX-</w:t>
                </w:r>
                <w:r w:rsidR="00457AA3" w:rsidRPr="00C579B8">
                  <w:rPr>
                    <w:lang w:bidi="es-ES"/>
                  </w:rPr>
                  <w:br/>
                  <w:t>Ene 20XX</w:t>
                </w:r>
              </w:sdtContent>
            </w:sdt>
            <w:r w:rsidR="00457AA3" w:rsidRPr="00C579B8">
              <w:rPr>
                <w:lang w:bidi="es-ES"/>
              </w:rPr>
              <w:t xml:space="preserve"> </w:t>
            </w:r>
          </w:p>
        </w:tc>
        <w:tc>
          <w:tcPr>
            <w:tcW w:w="540" w:type="dxa"/>
            <w:gridSpan w:val="2"/>
          </w:tcPr>
          <w:p w14:paraId="54BFB80E" w14:textId="77777777" w:rsidR="00667329" w:rsidRPr="00C579B8" w:rsidRDefault="00667329" w:rsidP="00667329">
            <w:pPr>
              <w:jc w:val="center"/>
            </w:pPr>
            <w:r w:rsidRPr="00C579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19EEA6E" wp14:editId="18944632">
                      <wp:extent cx="137160" cy="137160"/>
                      <wp:effectExtent l="19050" t="19050" r="15240" b="15240"/>
                      <wp:docPr id="1" name="Elipse 1" descr="Decor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19D58B" id="Elipse 1" o:spid="_x0000_s1026" alt="Decorativo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A04D1BE" w14:textId="77777777" w:rsidR="00667329" w:rsidRPr="00C579B8" w:rsidRDefault="00667329" w:rsidP="00667329"/>
        </w:tc>
        <w:tc>
          <w:tcPr>
            <w:tcW w:w="8100" w:type="dxa"/>
            <w:gridSpan w:val="2"/>
            <w:vMerge w:val="restart"/>
          </w:tcPr>
          <w:p w14:paraId="05EF4C01" w14:textId="77777777" w:rsidR="00667329" w:rsidRPr="00C579B8" w:rsidRDefault="00897298" w:rsidP="00667329">
            <w:pPr>
              <w:pStyle w:val="Ttulo2"/>
            </w:pPr>
            <w:sdt>
              <w:sdtPr>
                <w:id w:val="-1396278494"/>
                <w:placeholder>
                  <w:docPart w:val="CA1BD847A28F41DAA09225C4D685AFD4"/>
                </w:placeholder>
                <w:temporary/>
                <w:showingPlcHdr/>
                <w15:appearance w15:val="hidden"/>
              </w:sdtPr>
              <w:sdtEndPr/>
              <w:sdtContent>
                <w:r w:rsidR="00DE759B" w:rsidRPr="00C579B8">
                  <w:rPr>
                    <w:lang w:bidi="es-ES"/>
                  </w:rPr>
                  <w:t>Farmacéutico, trey research</w:t>
                </w:r>
              </w:sdtContent>
            </w:sdt>
          </w:p>
          <w:sdt>
            <w:sdtPr>
              <w:id w:val="-1858185181"/>
              <w:placeholder>
                <w:docPart w:val="991F48CF97474222A2FDCB15CABBBFFB"/>
              </w:placeholder>
              <w:temporary/>
              <w:showingPlcHdr/>
              <w15:appearance w15:val="hidden"/>
            </w:sdtPr>
            <w:sdtEndPr/>
            <w:sdtContent>
              <w:p w14:paraId="48437E02" w14:textId="77777777" w:rsidR="00DE759B" w:rsidRPr="00C579B8" w:rsidRDefault="00DE759B" w:rsidP="00DE759B">
                <w:r w:rsidRPr="00C579B8">
                  <w:rPr>
                    <w:lang w:bidi="es-ES"/>
                  </w:rPr>
                  <w:t xml:space="preserve">Coordinación con las compañías de seguros para tramitar las reclamaciones y resolver los problemas. </w:t>
                </w:r>
              </w:p>
              <w:p w14:paraId="6045DCAE" w14:textId="77777777" w:rsidR="00667329" w:rsidRPr="00C579B8" w:rsidRDefault="00DE759B" w:rsidP="00DE759B">
                <w:r w:rsidRPr="00C579B8">
                  <w:rPr>
                    <w:lang w:bidi="es-ES"/>
                  </w:rPr>
                  <w:t>Formó y supervisó a técnicos de farmacia en operaciones diarias y atención al cliente.</w:t>
                </w:r>
              </w:p>
            </w:sdtContent>
          </w:sdt>
        </w:tc>
      </w:tr>
      <w:tr w:rsidR="00667329" w:rsidRPr="00C579B8" w14:paraId="32D2F81F" w14:textId="77777777" w:rsidTr="003B4355">
        <w:trPr>
          <w:trHeight w:val="783"/>
        </w:trPr>
        <w:tc>
          <w:tcPr>
            <w:tcW w:w="1260" w:type="dxa"/>
            <w:vMerge/>
          </w:tcPr>
          <w:p w14:paraId="0F41A6E7" w14:textId="77777777" w:rsidR="00667329" w:rsidRPr="00C579B8" w:rsidRDefault="00667329" w:rsidP="00667329">
            <w:pPr>
              <w:pStyle w:val="Ttulo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4ACB785" w14:textId="77777777" w:rsidR="00667329" w:rsidRPr="00C579B8" w:rsidRDefault="00667329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1094DB8" w14:textId="77777777" w:rsidR="00667329" w:rsidRPr="00C579B8" w:rsidRDefault="00667329" w:rsidP="009C2411"/>
        </w:tc>
        <w:tc>
          <w:tcPr>
            <w:tcW w:w="180" w:type="dxa"/>
          </w:tcPr>
          <w:p w14:paraId="6CF774F7" w14:textId="77777777" w:rsidR="00667329" w:rsidRPr="00C579B8" w:rsidRDefault="00667329" w:rsidP="00DE759B"/>
        </w:tc>
        <w:tc>
          <w:tcPr>
            <w:tcW w:w="8100" w:type="dxa"/>
            <w:gridSpan w:val="2"/>
            <w:vMerge/>
          </w:tcPr>
          <w:p w14:paraId="6C4F21DC" w14:textId="77777777" w:rsidR="00667329" w:rsidRPr="00C579B8" w:rsidRDefault="00667329" w:rsidP="00EA62A2">
            <w:pPr>
              <w:pStyle w:val="Ttulo2"/>
            </w:pPr>
          </w:p>
        </w:tc>
      </w:tr>
      <w:tr w:rsidR="00AD0D32" w:rsidRPr="00C579B8" w14:paraId="3A530E7F" w14:textId="77777777" w:rsidTr="003B4355">
        <w:trPr>
          <w:trHeight w:val="720"/>
        </w:trPr>
        <w:tc>
          <w:tcPr>
            <w:tcW w:w="10080" w:type="dxa"/>
            <w:gridSpan w:val="6"/>
          </w:tcPr>
          <w:p w14:paraId="62859932" w14:textId="77777777" w:rsidR="00AD0D32" w:rsidRPr="00C579B8" w:rsidRDefault="00AD0D32" w:rsidP="00AD0D32"/>
        </w:tc>
      </w:tr>
      <w:tr w:rsidR="00667329" w:rsidRPr="00C579B8" w14:paraId="3F9C44C9" w14:textId="77777777" w:rsidTr="003B4355">
        <w:trPr>
          <w:trHeight w:val="907"/>
        </w:trPr>
        <w:tc>
          <w:tcPr>
            <w:tcW w:w="10080" w:type="dxa"/>
            <w:gridSpan w:val="6"/>
          </w:tcPr>
          <w:p w14:paraId="1F5FF73B" w14:textId="77777777" w:rsidR="00667329" w:rsidRPr="00C579B8" w:rsidRDefault="00897298" w:rsidP="00AD0D32">
            <w:pPr>
              <w:pStyle w:val="Ttulo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34B9A45CEDC5435A9E4E8B7ADC1CD764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C579B8">
                  <w:rPr>
                    <w:lang w:bidi="es-ES"/>
                  </w:rPr>
                  <w:t>Educación</w:t>
                </w:r>
              </w:sdtContent>
            </w:sdt>
          </w:p>
        </w:tc>
      </w:tr>
    </w:tbl>
    <w:p w14:paraId="7DA5DD80" w14:textId="39B7868D" w:rsidR="003B4355" w:rsidRDefault="003B4355">
      <w:pPr>
        <w:rPr>
          <w:caps/>
        </w:rPr>
      </w:pPr>
      <w:r>
        <w:rPr>
          <w:caps/>
        </w:rPr>
        <w:br w:type="page"/>
      </w:r>
    </w:p>
    <w:p w14:paraId="50B1AF35" w14:textId="77777777" w:rsidR="003B4355" w:rsidRDefault="003B4355">
      <w:pPr>
        <w:rPr>
          <w:caps/>
        </w:rPr>
      </w:pPr>
      <w:r>
        <w:rPr>
          <w:caps/>
        </w:rPr>
        <w:lastRenderedPageBreak/>
        <w:br w:type="page"/>
      </w:r>
    </w:p>
    <w:p w14:paraId="3AB12A7B" w14:textId="77777777" w:rsidR="003B4355" w:rsidRDefault="003B4355"/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3060"/>
        <w:gridCol w:w="270"/>
        <w:gridCol w:w="4770"/>
      </w:tblGrid>
      <w:tr w:rsidR="00313CEB" w:rsidRPr="00C579B8" w14:paraId="22B8E9AF" w14:textId="77777777" w:rsidTr="003B4355">
        <w:trPr>
          <w:trHeight w:val="270"/>
        </w:trPr>
        <w:tc>
          <w:tcPr>
            <w:tcW w:w="1260" w:type="dxa"/>
            <w:vMerge w:val="restart"/>
          </w:tcPr>
          <w:p w14:paraId="6907AF41" w14:textId="3B77CAA5" w:rsidR="00313CEB" w:rsidRPr="00C579B8" w:rsidRDefault="00897298" w:rsidP="00DE759B">
            <w:pPr>
              <w:pStyle w:val="Ttulo3"/>
            </w:pPr>
            <w:sdt>
              <w:sdtPr>
                <w:id w:val="-1306312564"/>
                <w:placeholder>
                  <w:docPart w:val="00A02B3DFA924026B74149E494ED5592"/>
                </w:placeholder>
                <w:temporary/>
                <w:showingPlcHdr/>
                <w15:appearance w15:val="hidden"/>
              </w:sdtPr>
              <w:sdtEndPr/>
              <w:sdtContent>
                <w:r w:rsidR="00313CEB" w:rsidRPr="00C579B8">
                  <w:rPr>
                    <w:lang w:bidi="es-ES"/>
                  </w:rPr>
                  <w:t>Junio de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66DB4174" w14:textId="77777777" w:rsidR="00313CEB" w:rsidRPr="00C579B8" w:rsidRDefault="00313CEB" w:rsidP="00667329">
            <w:pPr>
              <w:jc w:val="center"/>
            </w:pPr>
            <w:r w:rsidRPr="00C579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B55A38A" wp14:editId="6F6FA186">
                      <wp:extent cx="137160" cy="137160"/>
                      <wp:effectExtent l="19050" t="19050" r="15240" b="15240"/>
                      <wp:docPr id="2" name="Elipse 2" descr="Decor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A2E5F79" id="Elipse 2" o:spid="_x0000_s1026" alt="Decorativo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46AEE1D" w14:textId="77777777" w:rsidR="00313CEB" w:rsidRPr="00C579B8" w:rsidRDefault="00313CEB" w:rsidP="00667329"/>
        </w:tc>
        <w:tc>
          <w:tcPr>
            <w:tcW w:w="8100" w:type="dxa"/>
            <w:gridSpan w:val="3"/>
            <w:vMerge w:val="restart"/>
          </w:tcPr>
          <w:p w14:paraId="153D8263" w14:textId="77777777" w:rsidR="00313CEB" w:rsidRPr="00C579B8" w:rsidRDefault="00897298" w:rsidP="00667329">
            <w:pPr>
              <w:pStyle w:val="Ttulo2"/>
            </w:pPr>
            <w:sdt>
              <w:sdtPr>
                <w:id w:val="1594052295"/>
                <w:placeholder>
                  <w:docPart w:val="C7EDA0D891804F8C989F8F904BF741B6"/>
                </w:placeholder>
                <w:temporary/>
                <w:showingPlcHdr/>
                <w15:appearance w15:val="hidden"/>
              </w:sdtPr>
              <w:sdtEndPr/>
              <w:sdtContent>
                <w:r w:rsidR="00313CEB" w:rsidRPr="00C579B8">
                  <w:rPr>
                    <w:lang w:bidi="es-ES"/>
                  </w:rPr>
                  <w:t>Doctor en Farmaciay, Jasper University</w:t>
                </w:r>
              </w:sdtContent>
            </w:sdt>
          </w:p>
          <w:p w14:paraId="73BFDE1D" w14:textId="77777777" w:rsidR="00313CEB" w:rsidRPr="00C579B8" w:rsidRDefault="00897298" w:rsidP="00457AA3">
            <w:sdt>
              <w:sdtPr>
                <w:id w:val="1971476172"/>
                <w:placeholder>
                  <w:docPart w:val="50B9DC2DE4D849F69BFC6E55991D4BD2"/>
                </w:placeholder>
                <w:temporary/>
                <w:showingPlcHdr/>
                <w15:appearance w15:val="hidden"/>
              </w:sdtPr>
              <w:sdtEndPr/>
              <w:sdtContent>
                <w:r w:rsidR="00313CEB" w:rsidRPr="00C579B8">
                  <w:rPr>
                    <w:lang w:bidi="es-ES"/>
                  </w:rPr>
                  <w:t xml:space="preserve">Recibió el premio Dean's List por su </w:t>
                </w:r>
                <w:r w:rsidR="00457AA3" w:rsidRPr="00C579B8">
                  <w:rPr>
                    <w:lang w:bidi="es-ES"/>
                  </w:rPr>
                  <w:t>excelente</w:t>
                </w:r>
                <w:r w:rsidR="003C0547" w:rsidRPr="00C579B8">
                  <w:rPr>
                    <w:lang w:bidi="es-ES"/>
                  </w:rPr>
                  <w:t xml:space="preserve"> </w:t>
                </w:r>
                <w:r w:rsidR="00457AA3" w:rsidRPr="00C579B8">
                  <w:rPr>
                    <w:lang w:bidi="es-ES"/>
                  </w:rPr>
                  <w:t>nota media</w:t>
                </w:r>
                <w:r w:rsidR="00313CEB" w:rsidRPr="00C579B8">
                  <w:rPr>
                    <w:lang w:bidi="es-ES"/>
                  </w:rPr>
                  <w:t xml:space="preserve"> y su excelencia académica.</w:t>
                </w:r>
              </w:sdtContent>
            </w:sdt>
            <w:r w:rsidR="00457AA3" w:rsidRPr="00C579B8">
              <w:rPr>
                <w:lang w:bidi="es-ES"/>
              </w:rPr>
              <w:t xml:space="preserve"> </w:t>
            </w:r>
          </w:p>
        </w:tc>
      </w:tr>
      <w:tr w:rsidR="00313CEB" w:rsidRPr="00C579B8" w14:paraId="4A14131D" w14:textId="77777777" w:rsidTr="003B4355">
        <w:trPr>
          <w:trHeight w:val="783"/>
        </w:trPr>
        <w:tc>
          <w:tcPr>
            <w:tcW w:w="1260" w:type="dxa"/>
            <w:vMerge/>
          </w:tcPr>
          <w:p w14:paraId="2AE9AED3" w14:textId="77777777" w:rsidR="00313CEB" w:rsidRPr="00C579B8" w:rsidRDefault="00313CEB" w:rsidP="00DE759B">
            <w:pPr>
              <w:pStyle w:val="Ttulo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1E49CBB" w14:textId="77777777" w:rsidR="00313CEB" w:rsidRPr="00C579B8" w:rsidRDefault="00313CEB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A5DA819" w14:textId="77777777" w:rsidR="00313CEB" w:rsidRPr="00C579B8" w:rsidRDefault="00313CEB" w:rsidP="009C2411"/>
        </w:tc>
        <w:tc>
          <w:tcPr>
            <w:tcW w:w="180" w:type="dxa"/>
          </w:tcPr>
          <w:p w14:paraId="16068BB8" w14:textId="77777777" w:rsidR="00313CEB" w:rsidRPr="00C579B8" w:rsidRDefault="00313CEB" w:rsidP="00DE759B"/>
        </w:tc>
        <w:tc>
          <w:tcPr>
            <w:tcW w:w="8100" w:type="dxa"/>
            <w:gridSpan w:val="3"/>
            <w:vMerge/>
          </w:tcPr>
          <w:p w14:paraId="142AD402" w14:textId="77777777" w:rsidR="00313CEB" w:rsidRPr="00C579B8" w:rsidRDefault="00313CEB" w:rsidP="00DE759B"/>
        </w:tc>
      </w:tr>
      <w:tr w:rsidR="00313CEB" w:rsidRPr="00C579B8" w14:paraId="7757100F" w14:textId="77777777" w:rsidTr="003B4355">
        <w:trPr>
          <w:trHeight w:val="180"/>
        </w:trPr>
        <w:tc>
          <w:tcPr>
            <w:tcW w:w="1260" w:type="dxa"/>
            <w:vMerge w:val="restart"/>
          </w:tcPr>
          <w:p w14:paraId="7F2E16D3" w14:textId="77777777" w:rsidR="00313CEB" w:rsidRPr="00C579B8" w:rsidRDefault="00897298" w:rsidP="00DE759B">
            <w:pPr>
              <w:pStyle w:val="Ttulo3"/>
            </w:pPr>
            <w:sdt>
              <w:sdtPr>
                <w:id w:val="-848092515"/>
                <w:placeholder>
                  <w:docPart w:val="E1BA8898F6304422B8F3998DF4E637D1"/>
                </w:placeholder>
                <w:temporary/>
                <w:showingPlcHdr/>
                <w15:appearance w15:val="hidden"/>
              </w:sdtPr>
              <w:sdtEndPr/>
              <w:sdtContent>
                <w:r w:rsidR="00313CEB" w:rsidRPr="00C579B8">
                  <w:rPr>
                    <w:lang w:bidi="es-ES"/>
                  </w:rPr>
                  <w:t>Mayo de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262E8DF2" w14:textId="77777777" w:rsidR="00313CEB" w:rsidRPr="00C579B8" w:rsidRDefault="00313CEB" w:rsidP="00667329">
            <w:pPr>
              <w:jc w:val="center"/>
            </w:pPr>
            <w:r w:rsidRPr="00C579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8947AF5" wp14:editId="633DC46C">
                      <wp:extent cx="137160" cy="137160"/>
                      <wp:effectExtent l="19050" t="19050" r="15240" b="15240"/>
                      <wp:docPr id="4" name="Elipse 4" descr="Decor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D95BCE" id="Elipse 4" o:spid="_x0000_s1026" alt="Decorativo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630848F7" w14:textId="77777777" w:rsidR="00313CEB" w:rsidRPr="00C579B8" w:rsidRDefault="00313CEB" w:rsidP="00667329"/>
        </w:tc>
        <w:tc>
          <w:tcPr>
            <w:tcW w:w="8100" w:type="dxa"/>
            <w:gridSpan w:val="3"/>
            <w:vMerge w:val="restart"/>
          </w:tcPr>
          <w:p w14:paraId="4FE41395" w14:textId="77777777" w:rsidR="00313CEB" w:rsidRPr="00C579B8" w:rsidRDefault="00897298" w:rsidP="00DE759B">
            <w:pPr>
              <w:pStyle w:val="Ttulo2"/>
            </w:pPr>
            <w:sdt>
              <w:sdtPr>
                <w:id w:val="-1454782331"/>
                <w:placeholder>
                  <w:docPart w:val="74C7950DE19B46C1BCD50AAC01D9E08C"/>
                </w:placeholder>
                <w:temporary/>
                <w:showingPlcHdr/>
                <w15:appearance w15:val="hidden"/>
              </w:sdtPr>
              <w:sdtEndPr/>
              <w:sdtContent>
                <w:r w:rsidR="00313CEB" w:rsidRPr="00C579B8">
                  <w:rPr>
                    <w:lang w:bidi="es-ES"/>
                  </w:rPr>
                  <w:t>Licenciatura en Biología, bellows college</w:t>
                </w:r>
              </w:sdtContent>
            </w:sdt>
          </w:p>
          <w:p w14:paraId="7BD00B86" w14:textId="77777777" w:rsidR="00313CEB" w:rsidRPr="00C579B8" w:rsidRDefault="00897298" w:rsidP="00DE759B">
            <w:sdt>
              <w:sdtPr>
                <w:id w:val="1960679839"/>
                <w:placeholder>
                  <w:docPart w:val="27764140076E4B3EAB2518F469FAF479"/>
                </w:placeholder>
                <w:temporary/>
                <w:showingPlcHdr/>
                <w15:appearance w15:val="hidden"/>
              </w:sdtPr>
              <w:sdtEndPr/>
              <w:sdtContent>
                <w:r w:rsidR="00313CEB" w:rsidRPr="00C579B8">
                  <w:rPr>
                    <w:lang w:bidi="es-ES"/>
                  </w:rPr>
                  <w:t>El alumno fue reconocido como el alumno de Farmacia más destacado del año.</w:t>
                </w:r>
              </w:sdtContent>
            </w:sdt>
          </w:p>
        </w:tc>
      </w:tr>
      <w:tr w:rsidR="00313CEB" w:rsidRPr="00C579B8" w14:paraId="016428D0" w14:textId="77777777" w:rsidTr="003B4355">
        <w:trPr>
          <w:trHeight w:val="783"/>
        </w:trPr>
        <w:tc>
          <w:tcPr>
            <w:tcW w:w="1260" w:type="dxa"/>
            <w:vMerge/>
          </w:tcPr>
          <w:p w14:paraId="620FFD5E" w14:textId="77777777" w:rsidR="00313CEB" w:rsidRPr="00C579B8" w:rsidRDefault="00313CEB" w:rsidP="00DE759B">
            <w:pPr>
              <w:pStyle w:val="Ttulo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A77EAF9" w14:textId="77777777" w:rsidR="00313CEB" w:rsidRPr="00C579B8" w:rsidRDefault="00313CEB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057E148C" w14:textId="77777777" w:rsidR="00313CEB" w:rsidRPr="00C579B8" w:rsidRDefault="00313CEB" w:rsidP="009C2411"/>
        </w:tc>
        <w:tc>
          <w:tcPr>
            <w:tcW w:w="180" w:type="dxa"/>
          </w:tcPr>
          <w:p w14:paraId="50E6FA47" w14:textId="77777777" w:rsidR="00313CEB" w:rsidRPr="00C579B8" w:rsidRDefault="00313CEB" w:rsidP="00DE759B"/>
        </w:tc>
        <w:tc>
          <w:tcPr>
            <w:tcW w:w="8100" w:type="dxa"/>
            <w:gridSpan w:val="3"/>
            <w:vMerge/>
          </w:tcPr>
          <w:p w14:paraId="481C5135" w14:textId="77777777" w:rsidR="00313CEB" w:rsidRPr="00C579B8" w:rsidRDefault="00313CEB" w:rsidP="00DE759B"/>
        </w:tc>
      </w:tr>
      <w:tr w:rsidR="00AD0D32" w:rsidRPr="00C579B8" w14:paraId="5CB9EE06" w14:textId="77777777" w:rsidTr="003B4355">
        <w:trPr>
          <w:trHeight w:val="432"/>
        </w:trPr>
        <w:tc>
          <w:tcPr>
            <w:tcW w:w="10080" w:type="dxa"/>
            <w:gridSpan w:val="7"/>
          </w:tcPr>
          <w:p w14:paraId="7A7E5CC5" w14:textId="77777777" w:rsidR="00AD0D32" w:rsidRPr="00C579B8" w:rsidRDefault="00AD0D32" w:rsidP="00AD0D32"/>
        </w:tc>
      </w:tr>
      <w:tr w:rsidR="006307EA" w:rsidRPr="00C579B8" w14:paraId="6B537282" w14:textId="77777777" w:rsidTr="003B4355">
        <w:trPr>
          <w:trHeight w:val="907"/>
        </w:trPr>
        <w:tc>
          <w:tcPr>
            <w:tcW w:w="5040" w:type="dxa"/>
            <w:gridSpan w:val="5"/>
          </w:tcPr>
          <w:p w14:paraId="63ED3651" w14:textId="77777777" w:rsidR="006307EA" w:rsidRPr="00C579B8" w:rsidRDefault="00897298" w:rsidP="00AD0D32">
            <w:pPr>
              <w:pStyle w:val="Ttulo1"/>
            </w:pPr>
            <w:sdt>
              <w:sdtPr>
                <w:id w:val="-1392877668"/>
                <w:placeholder>
                  <w:docPart w:val="5DD5161E1F8D4D13B8E667EEC520EDCB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C579B8">
                  <w:rPr>
                    <w:lang w:bidi="es-ES"/>
                  </w:rPr>
                  <w:t>Aptitudes</w:t>
                </w:r>
              </w:sdtContent>
            </w:sdt>
          </w:p>
        </w:tc>
        <w:tc>
          <w:tcPr>
            <w:tcW w:w="270" w:type="dxa"/>
          </w:tcPr>
          <w:p w14:paraId="1E49AEF9" w14:textId="77777777" w:rsidR="006307EA" w:rsidRPr="00C579B8" w:rsidRDefault="006307EA" w:rsidP="00AD0D32"/>
        </w:tc>
        <w:tc>
          <w:tcPr>
            <w:tcW w:w="4770" w:type="dxa"/>
          </w:tcPr>
          <w:p w14:paraId="0BCA4F5E" w14:textId="77777777" w:rsidR="006307EA" w:rsidRPr="00C579B8" w:rsidRDefault="00897298" w:rsidP="00AD0D32">
            <w:pPr>
              <w:pStyle w:val="Ttulo1"/>
            </w:pPr>
            <w:sdt>
              <w:sdtPr>
                <w:id w:val="926163282"/>
                <w:placeholder>
                  <w:docPart w:val="09B55B7C5C1748B5BC5B2E1F74205243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C579B8">
                  <w:rPr>
                    <w:lang w:bidi="es-ES"/>
                  </w:rPr>
                  <w:t>Actividades</w:t>
                </w:r>
              </w:sdtContent>
            </w:sdt>
          </w:p>
        </w:tc>
      </w:tr>
      <w:tr w:rsidR="006307EA" w:rsidRPr="00C579B8" w14:paraId="1501B031" w14:textId="77777777" w:rsidTr="003B4355">
        <w:trPr>
          <w:trHeight w:val="783"/>
        </w:trPr>
        <w:tc>
          <w:tcPr>
            <w:tcW w:w="5040" w:type="dxa"/>
            <w:gridSpan w:val="5"/>
          </w:tcPr>
          <w:p w14:paraId="7B5CC941" w14:textId="77777777" w:rsidR="006307EA" w:rsidRPr="00C579B8" w:rsidRDefault="00897298" w:rsidP="00457AA3">
            <w:pPr>
              <w:pStyle w:val="Listaconvietas"/>
            </w:pPr>
            <w:sdt>
              <w:sdtPr>
                <w:id w:val="-831601398"/>
                <w:placeholder>
                  <w:docPart w:val="6246C0E1E6F14EF8AC5346058FF4C230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C579B8">
                  <w:rPr>
                    <w:lang w:bidi="es-ES"/>
                  </w:rPr>
                  <w:t>Conocimiento amplio de la terapia farmacológica, las interacciones entre medicamentos y los efectos secundarios.</w:t>
                </w:r>
              </w:sdtContent>
            </w:sdt>
          </w:p>
          <w:p w14:paraId="31A1AF56" w14:textId="77777777" w:rsidR="006307EA" w:rsidRPr="00C579B8" w:rsidRDefault="00897298" w:rsidP="00457AA3">
            <w:pPr>
              <w:pStyle w:val="Listaconvietas"/>
            </w:pPr>
            <w:sdt>
              <w:sdtPr>
                <w:id w:val="470179503"/>
                <w:placeholder>
                  <w:docPart w:val="050BB448F73248538ABBF15A8DEBACE5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C579B8">
                  <w:rPr>
                    <w:lang w:bidi="es-ES"/>
                  </w:rPr>
                  <w:t>Excelentes habilidades de comunicación, tanto verbales como escritas</w:t>
                </w:r>
              </w:sdtContent>
            </w:sdt>
          </w:p>
          <w:p w14:paraId="22D03F4D" w14:textId="77777777" w:rsidR="006307EA" w:rsidRPr="00C579B8" w:rsidRDefault="00897298" w:rsidP="00DE759B">
            <w:pPr>
              <w:pStyle w:val="Listaconvietas"/>
            </w:pPr>
            <w:sdt>
              <w:sdtPr>
                <w:id w:val="-1690361358"/>
                <w:placeholder>
                  <w:docPart w:val="2F35BA04D90242079FC4EDBE85C97D89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C579B8">
                  <w:rPr>
                    <w:lang w:bidi="es-ES"/>
                  </w:rPr>
                  <w:t>Atención al detalle y precisión en la dispensación de medicamentos y el mantenimiento de registros.</w:t>
                </w:r>
              </w:sdtContent>
            </w:sdt>
          </w:p>
          <w:p w14:paraId="2A192445" w14:textId="77777777" w:rsidR="006307EA" w:rsidRPr="00C579B8" w:rsidRDefault="00897298" w:rsidP="00DE759B">
            <w:pPr>
              <w:pStyle w:val="Listaconvietas"/>
            </w:pPr>
            <w:sdt>
              <w:sdtPr>
                <w:id w:val="452449144"/>
                <w:placeholder>
                  <w:docPart w:val="B686B4CAC81740189581FD0BA2B4593D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C579B8">
                  <w:rPr>
                    <w:lang w:bidi="es-ES"/>
                  </w:rPr>
                  <w:t>Capacidad para colaborar eficazmente con el personal sanitario y otros miembros del equipo.</w:t>
                </w:r>
              </w:sdtContent>
            </w:sdt>
          </w:p>
        </w:tc>
        <w:tc>
          <w:tcPr>
            <w:tcW w:w="270" w:type="dxa"/>
          </w:tcPr>
          <w:p w14:paraId="219146DB" w14:textId="77777777" w:rsidR="006307EA" w:rsidRPr="00C579B8" w:rsidRDefault="006307EA" w:rsidP="00DE759B"/>
        </w:tc>
        <w:tc>
          <w:tcPr>
            <w:tcW w:w="4770" w:type="dxa"/>
          </w:tcPr>
          <w:p w14:paraId="5D580697" w14:textId="77777777" w:rsidR="006307EA" w:rsidRPr="00C579B8" w:rsidRDefault="00897298" w:rsidP="00DE759B">
            <w:sdt>
              <w:sdtPr>
                <w:id w:val="-1275313765"/>
                <w:placeholder>
                  <w:docPart w:val="5506CD09205A40B888E22CE68B1CFA35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C579B8">
                  <w:rPr>
                    <w:lang w:bidi="es-ES"/>
                  </w:rPr>
                  <w:t>Miembro activo de la Asociación Nacional de Profesionales de Farmacia (NAPP) y participante en diversos actos de voluntariado y creación de redes destinados a promover el papel de los farmacéuticos en la asistencia sanitaria.</w:t>
                </w:r>
              </w:sdtContent>
            </w:sdt>
          </w:p>
        </w:tc>
      </w:tr>
    </w:tbl>
    <w:p w14:paraId="78F134C5" w14:textId="6E87C329" w:rsidR="003B4355" w:rsidRDefault="003B4355" w:rsidP="00FB0432">
      <w:pPr>
        <w:rPr>
          <w:sz w:val="12"/>
        </w:rPr>
      </w:pPr>
    </w:p>
    <w:p w14:paraId="6956F7D3" w14:textId="486E4446" w:rsidR="003B4355" w:rsidRDefault="003B4355" w:rsidP="00FB0432">
      <w:pPr>
        <w:rPr>
          <w:sz w:val="12"/>
        </w:rPr>
      </w:pPr>
    </w:p>
    <w:p w14:paraId="142EDA7C" w14:textId="5CDD3EA2" w:rsidR="003B4355" w:rsidRPr="00C579B8" w:rsidRDefault="003B4355" w:rsidP="00FB0432">
      <w:pPr>
        <w:rPr>
          <w:sz w:val="12"/>
        </w:rPr>
      </w:pPr>
      <w:r>
        <w:rPr>
          <w:sz w:val="12"/>
        </w:rPr>
        <w:t xml:space="preserve">ESTA ES LA PRIMERA PRUEBA PARA SABER UTILIZAR GIT CON GITHUB </w:t>
      </w:r>
    </w:p>
    <w:sectPr w:rsidR="003B4355" w:rsidRPr="00C579B8" w:rsidSect="00FC1A19">
      <w:type w:val="continuous"/>
      <w:pgSz w:w="11906" w:h="16838" w:code="9"/>
      <w:pgMar w:top="907" w:right="922" w:bottom="0" w:left="922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8D349" w14:textId="77777777" w:rsidR="00897298" w:rsidRDefault="00897298" w:rsidP="003D42E9">
      <w:r>
        <w:separator/>
      </w:r>
    </w:p>
  </w:endnote>
  <w:endnote w:type="continuationSeparator" w:id="0">
    <w:p w14:paraId="71125833" w14:textId="77777777" w:rsidR="00897298" w:rsidRDefault="00897298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4208F" w14:textId="77777777" w:rsidR="00897298" w:rsidRDefault="00897298" w:rsidP="003D42E9">
      <w:r>
        <w:separator/>
      </w:r>
    </w:p>
  </w:footnote>
  <w:footnote w:type="continuationSeparator" w:id="0">
    <w:p w14:paraId="16B52A68" w14:textId="77777777" w:rsidR="00897298" w:rsidRDefault="00897298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10"/>
    <w:rsid w:val="000761F2"/>
    <w:rsid w:val="000D60A5"/>
    <w:rsid w:val="000E055C"/>
    <w:rsid w:val="00180710"/>
    <w:rsid w:val="0019254A"/>
    <w:rsid w:val="001A07E0"/>
    <w:rsid w:val="001A6F0C"/>
    <w:rsid w:val="001D5578"/>
    <w:rsid w:val="001D7755"/>
    <w:rsid w:val="00231540"/>
    <w:rsid w:val="002370D3"/>
    <w:rsid w:val="0030456C"/>
    <w:rsid w:val="00313CEB"/>
    <w:rsid w:val="00315265"/>
    <w:rsid w:val="00322C94"/>
    <w:rsid w:val="00360468"/>
    <w:rsid w:val="0039032E"/>
    <w:rsid w:val="003B4355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65306"/>
    <w:rsid w:val="00897298"/>
    <w:rsid w:val="008E42E7"/>
    <w:rsid w:val="008F52BA"/>
    <w:rsid w:val="009048D2"/>
    <w:rsid w:val="00960AE6"/>
    <w:rsid w:val="009C2411"/>
    <w:rsid w:val="00A457B0"/>
    <w:rsid w:val="00A6401B"/>
    <w:rsid w:val="00A81BB7"/>
    <w:rsid w:val="00A9448F"/>
    <w:rsid w:val="00AB5A73"/>
    <w:rsid w:val="00AD0D32"/>
    <w:rsid w:val="00B067CD"/>
    <w:rsid w:val="00B70A77"/>
    <w:rsid w:val="00B758ED"/>
    <w:rsid w:val="00BA6B97"/>
    <w:rsid w:val="00C579B8"/>
    <w:rsid w:val="00C832BD"/>
    <w:rsid w:val="00CF6C10"/>
    <w:rsid w:val="00D51E18"/>
    <w:rsid w:val="00D7168E"/>
    <w:rsid w:val="00DE759B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1A19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8B07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Ttulo2">
    <w:name w:val="heading 2"/>
    <w:basedOn w:val="Normal"/>
    <w:link w:val="Ttulo2C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tulo">
    <w:name w:val="Title"/>
    <w:basedOn w:val="Normal"/>
    <w:link w:val="TtuloC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26631"/>
    <w:rPr>
      <w:color w:val="808080"/>
    </w:rPr>
  </w:style>
  <w:style w:type="table" w:styleId="Tablaconcuadrcula">
    <w:name w:val="Table Grid"/>
    <w:basedOn w:val="Tabla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eferenciasutil">
    <w:name w:val="Subtle Reference"/>
    <w:basedOn w:val="Fuentedeprrafopredeter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Sinrelleno">
    <w:name w:val="Sin relleno"/>
    <w:basedOn w:val="Tabla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aconcuadrculaclara">
    <w:name w:val="Grid Table Light"/>
    <w:basedOn w:val="Tabla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1">
    <w:name w:val="Grid Table 1 Light Accent 1"/>
    <w:basedOn w:val="Tabla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 1"/>
    <w:basedOn w:val="Tabla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tulo">
    <w:name w:val="Subtitle"/>
    <w:basedOn w:val="Normal"/>
    <w:next w:val="Normal"/>
    <w:link w:val="SubttuloC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ei\AppData\Local\Microsoft\Office\16.0\DTS\es-ES%7bACDBA465-3398-4812-B887-CF21DCEF877A%7d\%7b1F91F296-BD09-4E80-ACC8-5DCB692FE1E3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9920D187DC46008B73B3BBCB031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FE451-D534-410D-9D38-35A5ABDE34C3}"/>
      </w:docPartPr>
      <w:docPartBody>
        <w:p w:rsidR="00E870D2" w:rsidRDefault="007B7340">
          <w:pPr>
            <w:pStyle w:val="349920D187DC46008B73B3BBCB031AB7"/>
          </w:pPr>
          <w:r w:rsidRPr="00FB0432">
            <w:rPr>
              <w:lang w:bidi="es-ES"/>
            </w:rPr>
            <w:t>ZURAIDE ELORRIAGA</w:t>
          </w:r>
        </w:p>
      </w:docPartBody>
    </w:docPart>
    <w:docPart>
      <w:docPartPr>
        <w:name w:val="7AC0DA59A0044EB19C5BEF2A4A655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CA39B-9339-4B15-BEC3-F5A37B942DC0}"/>
      </w:docPartPr>
      <w:docPartBody>
        <w:p w:rsidR="00E870D2" w:rsidRDefault="007B7340">
          <w:pPr>
            <w:pStyle w:val="7AC0DA59A0044EB19C5BEF2A4A655C7A"/>
          </w:pPr>
          <w:r>
            <w:rPr>
              <w:lang w:bidi="es-ES"/>
            </w:rPr>
            <w:t>Boston, MA</w:t>
          </w:r>
        </w:p>
      </w:docPartBody>
    </w:docPart>
    <w:docPart>
      <w:docPartPr>
        <w:name w:val="46995B75345444FFB5FE98DF1EF4D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796-A0DB-4940-9C42-ACF0B2FF67BB}"/>
      </w:docPartPr>
      <w:docPartBody>
        <w:p w:rsidR="00E870D2" w:rsidRDefault="007B7340">
          <w:pPr>
            <w:pStyle w:val="46995B75345444FFB5FE98DF1EF4DACF"/>
          </w:pPr>
          <w:r>
            <w:rPr>
              <w:lang w:bidi="es-ES"/>
            </w:rPr>
            <w:t>916.555.0123</w:t>
          </w:r>
        </w:p>
      </w:docPartBody>
    </w:docPart>
    <w:docPart>
      <w:docPartPr>
        <w:name w:val="F25D6D19ED9E4A89B02CBBE368080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33408-A444-466D-8BD0-B6F3C2D95BDA}"/>
      </w:docPartPr>
      <w:docPartBody>
        <w:p w:rsidR="00E870D2" w:rsidRDefault="007B7340">
          <w:pPr>
            <w:pStyle w:val="F25D6D19ED9E4A89B02CBBE368080C2E"/>
          </w:pPr>
          <w:r>
            <w:rPr>
              <w:lang w:bidi="es-ES"/>
            </w:rPr>
            <w:t>zuraide@example.com</w:t>
          </w:r>
        </w:p>
      </w:docPartBody>
    </w:docPart>
    <w:docPart>
      <w:docPartPr>
        <w:name w:val="BBD507F631724720AC340DDAD7B73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CC27D-D56D-4F4F-9F5B-C90EC6565D32}"/>
      </w:docPartPr>
      <w:docPartBody>
        <w:p w:rsidR="00E870D2" w:rsidRDefault="007B7340">
          <w:pPr>
            <w:pStyle w:val="BBD507F631724720AC340DDAD7B73128"/>
          </w:pPr>
          <w:r>
            <w:rPr>
              <w:lang w:bidi="es-ES"/>
            </w:rPr>
            <w:t>greatsiteaddress.com</w:t>
          </w:r>
        </w:p>
      </w:docPartBody>
    </w:docPart>
    <w:docPart>
      <w:docPartPr>
        <w:name w:val="80F2D1AE93D24302865875430048D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CCDF9-9D7C-45F4-AF33-87F7B3A57F4F}"/>
      </w:docPartPr>
      <w:docPartBody>
        <w:p w:rsidR="00E870D2" w:rsidRDefault="007B7340">
          <w:pPr>
            <w:pStyle w:val="80F2D1AE93D24302865875430048D149"/>
          </w:pPr>
          <w:r w:rsidRPr="004140C2">
            <w:rPr>
              <w:lang w:bidi="es-ES"/>
            </w:rPr>
            <w:t>Licenciado en Farmacia con más de 7 años de experiencia en entornos de farmacia clínica y minorista. Gran experiencia en dispensación de medicamentos, asesoramiento a pacientes y colaboración con profesionales sanitarios para optimizar la atención al paciente.</w:t>
          </w:r>
        </w:p>
      </w:docPartBody>
    </w:docPart>
    <w:docPart>
      <w:docPartPr>
        <w:name w:val="FBECC12B8F12404299A49407CA4A0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64100-4364-4ED0-A38E-F16462CDF459}"/>
      </w:docPartPr>
      <w:docPartBody>
        <w:p w:rsidR="00E870D2" w:rsidRDefault="007B7340">
          <w:pPr>
            <w:pStyle w:val="FBECC12B8F12404299A49407CA4A00E0"/>
          </w:pPr>
          <w:r w:rsidRPr="00CF1A49">
            <w:rPr>
              <w:lang w:bidi="es-ES"/>
            </w:rPr>
            <w:t>Experiencia</w:t>
          </w:r>
        </w:p>
      </w:docPartBody>
    </w:docPart>
    <w:docPart>
      <w:docPartPr>
        <w:name w:val="F2DB966F80064B34BD70977428B6B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BA3C2-85B2-47AC-88D3-7BD720C0FFDE}"/>
      </w:docPartPr>
      <w:docPartBody>
        <w:p w:rsidR="00E870D2" w:rsidRDefault="007B7340">
          <w:pPr>
            <w:pStyle w:val="F2DB966F80064B34BD70977428B6BF22"/>
          </w:pPr>
          <w:r w:rsidRPr="00606FFD">
            <w:rPr>
              <w:lang w:bidi="es-ES"/>
            </w:rPr>
            <w:t>Ene 20XX</w:t>
          </w:r>
          <w:r>
            <w:rPr>
              <w:lang w:bidi="es-ES"/>
            </w:rPr>
            <w:t>-</w:t>
          </w:r>
          <w:r>
            <w:rPr>
              <w:lang w:bidi="es-ES"/>
            </w:rPr>
            <w:br/>
          </w:r>
          <w:r w:rsidRPr="007F32D9">
            <w:rPr>
              <w:lang w:bidi="es-ES"/>
            </w:rPr>
            <w:t>Ago 20XX</w:t>
          </w:r>
        </w:p>
      </w:docPartBody>
    </w:docPart>
    <w:docPart>
      <w:docPartPr>
        <w:name w:val="CD3485E954784163A93FFF324DE2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9456F-2982-4EBD-B95F-B8D6EE76BBF2}"/>
      </w:docPartPr>
      <w:docPartBody>
        <w:p w:rsidR="00E870D2" w:rsidRDefault="007B7340">
          <w:pPr>
            <w:pStyle w:val="CD3485E954784163A93FFF324DE26ABC"/>
          </w:pPr>
          <w:r w:rsidRPr="004823C2">
            <w:rPr>
              <w:lang w:bidi="es-ES"/>
            </w:rPr>
            <w:t>Farmacéutico</w:t>
          </w:r>
          <w:r>
            <w:rPr>
              <w:lang w:bidi="es-ES"/>
            </w:rPr>
            <w:t>, Laboratorios Lamiere</w:t>
          </w:r>
        </w:p>
      </w:docPartBody>
    </w:docPart>
    <w:docPart>
      <w:docPartPr>
        <w:name w:val="210DF2E7643C4A01A94A96E5FADE7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A0609-7405-4D1F-A7AE-6E5DEEBAF35F}"/>
      </w:docPartPr>
      <w:docPartBody>
        <w:p w:rsidR="00E81A26" w:rsidRDefault="007B7340" w:rsidP="00DE759B">
          <w:r w:rsidRPr="004823C2">
            <w:rPr>
              <w:lang w:bidi="es-ES"/>
            </w:rPr>
            <w:t>Dispensar medicamentos con precisión y eficacia, garantizando el cumplimiento de las leyes estatales y federales.</w:t>
          </w:r>
        </w:p>
        <w:p w:rsidR="00E870D2" w:rsidRDefault="007B7340">
          <w:pPr>
            <w:pStyle w:val="210DF2E7643C4A01A94A96E5FADE70A5"/>
          </w:pPr>
          <w:r w:rsidRPr="004823C2">
            <w:rPr>
              <w:lang w:bidi="es-ES"/>
            </w:rPr>
            <w:t>Proporcionar información al paciente sobre el tratamiento farmacológico, los efectos secundarios y las interacciones entre medicamentos.</w:t>
          </w:r>
        </w:p>
      </w:docPartBody>
    </w:docPart>
    <w:docPart>
      <w:docPartPr>
        <w:name w:val="5B42C51526DE41659F00593B35383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E2A74-E07B-4BA3-8FFB-57AC6F79A325}"/>
      </w:docPartPr>
      <w:docPartBody>
        <w:p w:rsidR="00E870D2" w:rsidRDefault="007B7340">
          <w:pPr>
            <w:pStyle w:val="5B42C51526DE41659F00593B35383160"/>
          </w:pPr>
          <w:r w:rsidRPr="00457AA3">
            <w:rPr>
              <w:lang w:bidi="es-ES"/>
            </w:rPr>
            <w:t>Mar 20XX-</w:t>
          </w:r>
          <w:r w:rsidRPr="00457AA3">
            <w:rPr>
              <w:lang w:bidi="es-ES"/>
            </w:rPr>
            <w:br/>
            <w:t>Ene 20XX</w:t>
          </w:r>
        </w:p>
      </w:docPartBody>
    </w:docPart>
    <w:docPart>
      <w:docPartPr>
        <w:name w:val="CA1BD847A28F41DAA09225C4D685A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6700-05E8-4578-85D6-B1B79B01F1B5}"/>
      </w:docPartPr>
      <w:docPartBody>
        <w:p w:rsidR="00E870D2" w:rsidRDefault="007B7340">
          <w:pPr>
            <w:pStyle w:val="CA1BD847A28F41DAA09225C4D685AFD4"/>
          </w:pPr>
          <w:r w:rsidRPr="004823C2">
            <w:rPr>
              <w:lang w:bidi="es-ES"/>
            </w:rPr>
            <w:t>Farmacéutico</w:t>
          </w:r>
          <w:r>
            <w:rPr>
              <w:lang w:bidi="es-ES"/>
            </w:rPr>
            <w:t>, trey research</w:t>
          </w:r>
        </w:p>
      </w:docPartBody>
    </w:docPart>
    <w:docPart>
      <w:docPartPr>
        <w:name w:val="991F48CF97474222A2FDCB15CABB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F58FE-A891-46E4-A24E-C77D3D83B2B5}"/>
      </w:docPartPr>
      <w:docPartBody>
        <w:p w:rsidR="00E81A26" w:rsidRPr="004823C2" w:rsidRDefault="007B7340" w:rsidP="00DE759B">
          <w:r w:rsidRPr="004823C2">
            <w:rPr>
              <w:lang w:bidi="es-ES"/>
            </w:rPr>
            <w:t xml:space="preserve">Coordinación con las compañías de seguros para tramitar las reclamaciones y resolver los problemas. </w:t>
          </w:r>
        </w:p>
        <w:p w:rsidR="00E870D2" w:rsidRDefault="007B7340">
          <w:pPr>
            <w:pStyle w:val="991F48CF97474222A2FDCB15CABBBFFB"/>
          </w:pPr>
          <w:r w:rsidRPr="004823C2">
            <w:rPr>
              <w:lang w:bidi="es-ES"/>
            </w:rPr>
            <w:t>Formó y supervisó a técnicos de farmacia en operaciones diarias y atención al cliente.</w:t>
          </w:r>
        </w:p>
      </w:docPartBody>
    </w:docPart>
    <w:docPart>
      <w:docPartPr>
        <w:name w:val="34B9A45CEDC5435A9E4E8B7ADC1CD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8C417-8D83-48F4-8950-DF6A8A4083A4}"/>
      </w:docPartPr>
      <w:docPartBody>
        <w:p w:rsidR="00E870D2" w:rsidRDefault="007B7340">
          <w:pPr>
            <w:pStyle w:val="34B9A45CEDC5435A9E4E8B7ADC1CD764"/>
          </w:pPr>
          <w:r w:rsidRPr="00CF1A49">
            <w:rPr>
              <w:lang w:bidi="es-ES"/>
            </w:rPr>
            <w:t>Educación</w:t>
          </w:r>
        </w:p>
      </w:docPartBody>
    </w:docPart>
    <w:docPart>
      <w:docPartPr>
        <w:name w:val="00A02B3DFA924026B74149E494ED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07DD8-1023-4349-8B18-186FA6543699}"/>
      </w:docPartPr>
      <w:docPartBody>
        <w:p w:rsidR="00E870D2" w:rsidRDefault="007B7340">
          <w:pPr>
            <w:pStyle w:val="00A02B3DFA924026B74149E494ED5592"/>
          </w:pPr>
          <w:r w:rsidRPr="007F32D9">
            <w:rPr>
              <w:lang w:bidi="es-ES"/>
            </w:rPr>
            <w:t>Junio de 20XX</w:t>
          </w:r>
        </w:p>
      </w:docPartBody>
    </w:docPart>
    <w:docPart>
      <w:docPartPr>
        <w:name w:val="C7EDA0D891804F8C989F8F904BF74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6453D-D34F-48ED-82FE-F8319C73421E}"/>
      </w:docPartPr>
      <w:docPartBody>
        <w:p w:rsidR="00E870D2" w:rsidRDefault="007B7340">
          <w:pPr>
            <w:pStyle w:val="C7EDA0D891804F8C989F8F904BF741B6"/>
          </w:pPr>
          <w:r w:rsidRPr="004823C2">
            <w:rPr>
              <w:lang w:bidi="es-ES"/>
            </w:rPr>
            <w:t>Doctor en Farmacia</w:t>
          </w:r>
          <w:r>
            <w:rPr>
              <w:lang w:bidi="es-ES"/>
            </w:rPr>
            <w:t>y, Jasper University</w:t>
          </w:r>
        </w:p>
      </w:docPartBody>
    </w:docPart>
    <w:docPart>
      <w:docPartPr>
        <w:name w:val="50B9DC2DE4D849F69BFC6E55991D4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78358-8E9B-40AE-B6F5-E1C42324B382}"/>
      </w:docPartPr>
      <w:docPartBody>
        <w:p w:rsidR="00E870D2" w:rsidRDefault="007B7340">
          <w:pPr>
            <w:pStyle w:val="50B9DC2DE4D849F69BFC6E55991D4BD2"/>
          </w:pPr>
          <w:r>
            <w:rPr>
              <w:lang w:bidi="es-ES"/>
            </w:rPr>
            <w:t>R</w:t>
          </w:r>
          <w:r w:rsidRPr="00FE792D">
            <w:rPr>
              <w:lang w:bidi="es-ES"/>
            </w:rPr>
            <w:t>ecibió el premio Dean's List por su excelente</w:t>
          </w:r>
          <w:r>
            <w:rPr>
              <w:lang w:bidi="es-ES"/>
            </w:rPr>
            <w:t xml:space="preserve"> </w:t>
          </w:r>
          <w:r w:rsidRPr="00FE792D">
            <w:rPr>
              <w:lang w:bidi="es-ES"/>
            </w:rPr>
            <w:t>nota media y su excelencia académica.</w:t>
          </w:r>
        </w:p>
      </w:docPartBody>
    </w:docPart>
    <w:docPart>
      <w:docPartPr>
        <w:name w:val="E1BA8898F6304422B8F3998DF4E63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0F7A7-A891-43C7-9F9F-B902B48E3A21}"/>
      </w:docPartPr>
      <w:docPartBody>
        <w:p w:rsidR="00E870D2" w:rsidRDefault="007B7340">
          <w:pPr>
            <w:pStyle w:val="E1BA8898F6304422B8F3998DF4E637D1"/>
          </w:pPr>
          <w:r w:rsidRPr="007F32D9">
            <w:rPr>
              <w:lang w:bidi="es-ES"/>
            </w:rPr>
            <w:t>Mayo de 20XX</w:t>
          </w:r>
        </w:p>
      </w:docPartBody>
    </w:docPart>
    <w:docPart>
      <w:docPartPr>
        <w:name w:val="74C7950DE19B46C1BCD50AAC01D9E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438ED-1391-426F-AA57-F17BDD91AB42}"/>
      </w:docPartPr>
      <w:docPartBody>
        <w:p w:rsidR="00E870D2" w:rsidRDefault="007B7340">
          <w:pPr>
            <w:pStyle w:val="74C7950DE19B46C1BCD50AAC01D9E08C"/>
          </w:pPr>
          <w:r w:rsidRPr="004823C2">
            <w:rPr>
              <w:lang w:bidi="es-ES"/>
            </w:rPr>
            <w:t>Licenciatura en Biología</w:t>
          </w:r>
          <w:r>
            <w:rPr>
              <w:lang w:bidi="es-ES"/>
            </w:rPr>
            <w:t>, bellows college</w:t>
          </w:r>
        </w:p>
      </w:docPartBody>
    </w:docPart>
    <w:docPart>
      <w:docPartPr>
        <w:name w:val="27764140076E4B3EAB2518F469FAF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7B03-C957-4406-9FC0-211B59AFD54C}"/>
      </w:docPartPr>
      <w:docPartBody>
        <w:p w:rsidR="00E870D2" w:rsidRDefault="007B7340">
          <w:pPr>
            <w:pStyle w:val="27764140076E4B3EAB2518F469FAF479"/>
          </w:pPr>
          <w:r>
            <w:rPr>
              <w:lang w:bidi="es-ES"/>
            </w:rPr>
            <w:t>El alumno fue reconocido como el alumno de Farmacia más destacado del año.</w:t>
          </w:r>
        </w:p>
      </w:docPartBody>
    </w:docPart>
    <w:docPart>
      <w:docPartPr>
        <w:name w:val="5DD5161E1F8D4D13B8E667EEC520E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2604D-E5A2-4B28-970A-D19705E823DB}"/>
      </w:docPartPr>
      <w:docPartBody>
        <w:p w:rsidR="00E870D2" w:rsidRDefault="007B7340">
          <w:pPr>
            <w:pStyle w:val="5DD5161E1F8D4D13B8E667EEC520EDCB"/>
          </w:pPr>
          <w:r w:rsidRPr="00CF1A49">
            <w:rPr>
              <w:lang w:bidi="es-ES"/>
            </w:rPr>
            <w:t>Aptitudes</w:t>
          </w:r>
        </w:p>
      </w:docPartBody>
    </w:docPart>
    <w:docPart>
      <w:docPartPr>
        <w:name w:val="09B55B7C5C1748B5BC5B2E1F74205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AD231-E47A-41C5-80E9-CE7359F49A6F}"/>
      </w:docPartPr>
      <w:docPartBody>
        <w:p w:rsidR="00E870D2" w:rsidRDefault="007B7340">
          <w:pPr>
            <w:pStyle w:val="09B55B7C5C1748B5BC5B2E1F74205243"/>
          </w:pPr>
          <w:r>
            <w:rPr>
              <w:lang w:bidi="es-ES"/>
            </w:rPr>
            <w:t>Actividades</w:t>
          </w:r>
        </w:p>
      </w:docPartBody>
    </w:docPart>
    <w:docPart>
      <w:docPartPr>
        <w:name w:val="6246C0E1E6F14EF8AC5346058FF4C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2C25C-02FA-4E1B-989C-26AB9A6C5F75}"/>
      </w:docPartPr>
      <w:docPartBody>
        <w:p w:rsidR="00E870D2" w:rsidRDefault="007B7340">
          <w:pPr>
            <w:pStyle w:val="6246C0E1E6F14EF8AC5346058FF4C230"/>
          </w:pPr>
          <w:r w:rsidRPr="00457AA3">
            <w:rPr>
              <w:lang w:bidi="es-ES"/>
            </w:rPr>
            <w:t>Conocimiento amplio de la terapia farmacológica, las interacciones entre medicamentos y los efectos secundarios.</w:t>
          </w:r>
        </w:p>
      </w:docPartBody>
    </w:docPart>
    <w:docPart>
      <w:docPartPr>
        <w:name w:val="050BB448F73248538ABBF15A8DEBA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878FA-A326-4C25-8A68-639B78269F0F}"/>
      </w:docPartPr>
      <w:docPartBody>
        <w:p w:rsidR="00E870D2" w:rsidRDefault="007B7340">
          <w:pPr>
            <w:pStyle w:val="050BB448F73248538ABBF15A8DEBACE5"/>
          </w:pPr>
          <w:r w:rsidRPr="00457AA3">
            <w:rPr>
              <w:lang w:bidi="es-ES"/>
            </w:rPr>
            <w:t>Excelentes habilidades de comunicación, tanto verbales como escritas</w:t>
          </w:r>
        </w:p>
      </w:docPartBody>
    </w:docPart>
    <w:docPart>
      <w:docPartPr>
        <w:name w:val="2F35BA04D90242079FC4EDBE85C97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CE44C-0AC9-4C10-844F-BC3BD45E1EEE}"/>
      </w:docPartPr>
      <w:docPartBody>
        <w:p w:rsidR="00E870D2" w:rsidRDefault="007B7340">
          <w:pPr>
            <w:pStyle w:val="2F35BA04D90242079FC4EDBE85C97D89"/>
          </w:pPr>
          <w:r w:rsidRPr="00FA479E">
            <w:rPr>
              <w:lang w:bidi="es-ES"/>
            </w:rPr>
            <w:t>Atención al detalle y precisión en la dispensación de medicamentos y el mantenimiento de registros.</w:t>
          </w:r>
        </w:p>
      </w:docPartBody>
    </w:docPart>
    <w:docPart>
      <w:docPartPr>
        <w:name w:val="B686B4CAC81740189581FD0BA2B45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51927-9A50-4D6B-90CC-79CBE0876C9A}"/>
      </w:docPartPr>
      <w:docPartBody>
        <w:p w:rsidR="00E870D2" w:rsidRDefault="007B7340">
          <w:pPr>
            <w:pStyle w:val="B686B4CAC81740189581FD0BA2B4593D"/>
          </w:pPr>
          <w:r w:rsidRPr="00FA479E">
            <w:rPr>
              <w:lang w:bidi="es-ES"/>
            </w:rPr>
            <w:t>Capacidad para colaborar eficazmente con el personal sanitario y otros miembros del equipo.</w:t>
          </w:r>
        </w:p>
      </w:docPartBody>
    </w:docPart>
    <w:docPart>
      <w:docPartPr>
        <w:name w:val="5506CD09205A40B888E22CE68B1CF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D11A4-206C-48AE-BA93-E40FB5794076}"/>
      </w:docPartPr>
      <w:docPartBody>
        <w:p w:rsidR="00E870D2" w:rsidRDefault="007B7340">
          <w:pPr>
            <w:pStyle w:val="5506CD09205A40B888E22CE68B1CFA35"/>
          </w:pPr>
          <w:r>
            <w:rPr>
              <w:lang w:bidi="es-ES"/>
            </w:rPr>
            <w:t xml:space="preserve">Miembro </w:t>
          </w:r>
          <w:r w:rsidRPr="003134D7">
            <w:rPr>
              <w:lang w:bidi="es-ES"/>
            </w:rPr>
            <w:t xml:space="preserve">activo de la </w:t>
          </w:r>
          <w:r w:rsidRPr="00235AB5">
            <w:rPr>
              <w:lang w:bidi="es-ES"/>
            </w:rPr>
            <w:t>Asociación Nacional de Profesionales de Farmacia (NAPP)</w:t>
          </w:r>
          <w:r w:rsidRPr="003134D7">
            <w:rPr>
              <w:lang w:bidi="es-ES"/>
            </w:rPr>
            <w:t xml:space="preserve"> y participante en diversos actos de voluntariado y creación de redes destinados a promover el papel de los farmacéuticos en la asistencia sanitaria.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40"/>
    <w:rsid w:val="00134424"/>
    <w:rsid w:val="007B7340"/>
    <w:rsid w:val="00E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9920D187DC46008B73B3BBCB031AB7">
    <w:name w:val="349920D187DC46008B73B3BBCB031AB7"/>
  </w:style>
  <w:style w:type="paragraph" w:customStyle="1" w:styleId="7AC0DA59A0044EB19C5BEF2A4A655C7A">
    <w:name w:val="7AC0DA59A0044EB19C5BEF2A4A655C7A"/>
  </w:style>
  <w:style w:type="paragraph" w:customStyle="1" w:styleId="46995B75345444FFB5FE98DF1EF4DACF">
    <w:name w:val="46995B75345444FFB5FE98DF1EF4DACF"/>
  </w:style>
  <w:style w:type="paragraph" w:customStyle="1" w:styleId="F25D6D19ED9E4A89B02CBBE368080C2E">
    <w:name w:val="F25D6D19ED9E4A89B02CBBE368080C2E"/>
  </w:style>
  <w:style w:type="paragraph" w:customStyle="1" w:styleId="BBD507F631724720AC340DDAD7B73128">
    <w:name w:val="BBD507F631724720AC340DDAD7B73128"/>
  </w:style>
  <w:style w:type="paragraph" w:customStyle="1" w:styleId="80F2D1AE93D24302865875430048D149">
    <w:name w:val="80F2D1AE93D24302865875430048D149"/>
  </w:style>
  <w:style w:type="paragraph" w:customStyle="1" w:styleId="FBECC12B8F12404299A49407CA4A00E0">
    <w:name w:val="FBECC12B8F12404299A49407CA4A00E0"/>
  </w:style>
  <w:style w:type="paragraph" w:customStyle="1" w:styleId="F2DB966F80064B34BD70977428B6BF22">
    <w:name w:val="F2DB966F80064B34BD70977428B6BF22"/>
  </w:style>
  <w:style w:type="paragraph" w:customStyle="1" w:styleId="CD3485E954784163A93FFF324DE26ABC">
    <w:name w:val="CD3485E954784163A93FFF324DE26ABC"/>
  </w:style>
  <w:style w:type="paragraph" w:customStyle="1" w:styleId="210DF2E7643C4A01A94A96E5FADE70A5">
    <w:name w:val="210DF2E7643C4A01A94A96E5FADE70A5"/>
  </w:style>
  <w:style w:type="paragraph" w:customStyle="1" w:styleId="5B42C51526DE41659F00593B35383160">
    <w:name w:val="5B42C51526DE41659F00593B35383160"/>
  </w:style>
  <w:style w:type="paragraph" w:customStyle="1" w:styleId="CA1BD847A28F41DAA09225C4D685AFD4">
    <w:name w:val="CA1BD847A28F41DAA09225C4D685AFD4"/>
  </w:style>
  <w:style w:type="paragraph" w:customStyle="1" w:styleId="991F48CF97474222A2FDCB15CABBBFFB">
    <w:name w:val="991F48CF97474222A2FDCB15CABBBFFB"/>
  </w:style>
  <w:style w:type="paragraph" w:customStyle="1" w:styleId="34B9A45CEDC5435A9E4E8B7ADC1CD764">
    <w:name w:val="34B9A45CEDC5435A9E4E8B7ADC1CD764"/>
  </w:style>
  <w:style w:type="paragraph" w:customStyle="1" w:styleId="00A02B3DFA924026B74149E494ED5592">
    <w:name w:val="00A02B3DFA924026B74149E494ED5592"/>
  </w:style>
  <w:style w:type="paragraph" w:customStyle="1" w:styleId="C7EDA0D891804F8C989F8F904BF741B6">
    <w:name w:val="C7EDA0D891804F8C989F8F904BF741B6"/>
  </w:style>
  <w:style w:type="paragraph" w:customStyle="1" w:styleId="50B9DC2DE4D849F69BFC6E55991D4BD2">
    <w:name w:val="50B9DC2DE4D849F69BFC6E55991D4BD2"/>
  </w:style>
  <w:style w:type="paragraph" w:customStyle="1" w:styleId="E1BA8898F6304422B8F3998DF4E637D1">
    <w:name w:val="E1BA8898F6304422B8F3998DF4E637D1"/>
  </w:style>
  <w:style w:type="paragraph" w:customStyle="1" w:styleId="74C7950DE19B46C1BCD50AAC01D9E08C">
    <w:name w:val="74C7950DE19B46C1BCD50AAC01D9E08C"/>
  </w:style>
  <w:style w:type="paragraph" w:customStyle="1" w:styleId="27764140076E4B3EAB2518F469FAF479">
    <w:name w:val="27764140076E4B3EAB2518F469FAF479"/>
  </w:style>
  <w:style w:type="paragraph" w:customStyle="1" w:styleId="5DD5161E1F8D4D13B8E667EEC520EDCB">
    <w:name w:val="5DD5161E1F8D4D13B8E667EEC520EDCB"/>
  </w:style>
  <w:style w:type="paragraph" w:customStyle="1" w:styleId="09B55B7C5C1748B5BC5B2E1F74205243">
    <w:name w:val="09B55B7C5C1748B5BC5B2E1F74205243"/>
  </w:style>
  <w:style w:type="paragraph" w:customStyle="1" w:styleId="6246C0E1E6F14EF8AC5346058FF4C230">
    <w:name w:val="6246C0E1E6F14EF8AC5346058FF4C230"/>
  </w:style>
  <w:style w:type="paragraph" w:customStyle="1" w:styleId="050BB448F73248538ABBF15A8DEBACE5">
    <w:name w:val="050BB448F73248538ABBF15A8DEBACE5"/>
  </w:style>
  <w:style w:type="paragraph" w:customStyle="1" w:styleId="2F35BA04D90242079FC4EDBE85C97D89">
    <w:name w:val="2F35BA04D90242079FC4EDBE85C97D89"/>
  </w:style>
  <w:style w:type="paragraph" w:customStyle="1" w:styleId="B686B4CAC81740189581FD0BA2B4593D">
    <w:name w:val="B686B4CAC81740189581FD0BA2B4593D"/>
  </w:style>
  <w:style w:type="paragraph" w:customStyle="1" w:styleId="5506CD09205A40B888E22CE68B1CFA35">
    <w:name w:val="5506CD09205A40B888E22CE68B1CF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{1F91F296-BD09-4E80-ACC8-5DCB692FE1E3}tf16402488_win32.dotx</Template>
  <TotalTime>0</TotalTime>
  <Pages>3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2025-01-23T19:45:00Z</dcterms:created>
  <dcterms:modified xsi:type="dcterms:W3CDTF">2025-01-23T19:52:00Z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